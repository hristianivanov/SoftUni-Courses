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355D2" w14:textId="703170D4" w:rsidR="00B0289D" w:rsidRDefault="00B0289D" w:rsidP="00B0289D">
      <w:pPr>
        <w:pStyle w:val="Heading1"/>
        <w:jc w:val="center"/>
      </w:pPr>
      <w:r>
        <w:rPr>
          <w:lang w:val="en-US"/>
        </w:rPr>
        <w:t xml:space="preserve">More </w:t>
      </w:r>
      <w:r w:rsidRPr="00505E6A">
        <w:t>Exercise: Objects and Classes</w:t>
      </w:r>
    </w:p>
    <w:p w14:paraId="7889D80C" w14:textId="0135746E" w:rsidR="00B97E1D" w:rsidRPr="00B0289D" w:rsidRDefault="00B0289D" w:rsidP="00B0289D">
      <w:pPr>
        <w:rPr>
          <w:rStyle w:val="Hyperlink"/>
          <w:color w:val="auto"/>
          <w:u w:val="none"/>
          <w:lang w:val="en-US"/>
        </w:rPr>
      </w:pPr>
      <w:r>
        <w:rPr>
          <w:sz w:val="24"/>
          <w:szCs w:val="24"/>
        </w:rPr>
        <w:t xml:space="preserve">Problems with exercise and homework for the </w:t>
      </w:r>
      <w:hyperlink r:id="rId11" w:history="1">
        <w:r>
          <w:rPr>
            <w:rStyle w:val="Hyperlink"/>
            <w:sz w:val="24"/>
            <w:szCs w:val="24"/>
          </w:rPr>
          <w:t xml:space="preserve">"JS Front-End" Course @ </w:t>
        </w:r>
        <w:r>
          <w:rPr>
            <w:rStyle w:val="Hyperlink"/>
            <w:noProof/>
            <w:sz w:val="24"/>
            <w:szCs w:val="24"/>
          </w:rPr>
          <w:t>SoftUni</w:t>
        </w:r>
        <w:r>
          <w:rPr>
            <w:rStyle w:val="Hyperlink"/>
            <w:sz w:val="24"/>
            <w:szCs w:val="24"/>
          </w:rPr>
          <w:t>.</w:t>
        </w:r>
      </w:hyperlink>
      <w:bookmarkStart w:id="0" w:name="_GoBack"/>
      <w:bookmarkEnd w:id="0"/>
    </w:p>
    <w:p w14:paraId="14C34BDC" w14:textId="6FA2721A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Class Storage</w:t>
      </w:r>
    </w:p>
    <w:p w14:paraId="2341F933" w14:textId="77777777" w:rsidR="00B0289D" w:rsidRPr="00505E6A" w:rsidRDefault="00B0289D" w:rsidP="00B0289D">
      <w:r w:rsidRPr="00505E6A">
        <w:t xml:space="preserve">Create a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t xml:space="preserve">. It should have the following </w:t>
      </w:r>
      <w:r w:rsidRPr="00505E6A">
        <w:rPr>
          <w:rFonts w:ascii="Consolas" w:hAnsi="Consolas"/>
          <w:b/>
          <w:noProof/>
        </w:rPr>
        <w:t>properties</w:t>
      </w:r>
      <w:r w:rsidRPr="00505E6A">
        <w:t xml:space="preserve">, while the </w:t>
      </w:r>
      <w:r w:rsidRPr="00505E6A">
        <w:rPr>
          <w:rFonts w:ascii="Consolas" w:hAnsi="Consolas"/>
          <w:b/>
          <w:noProof/>
        </w:rPr>
        <w:t>constructor</w:t>
      </w:r>
      <w:r w:rsidRPr="00505E6A">
        <w:rPr>
          <w:noProof/>
        </w:rPr>
        <w:t xml:space="preserve"> </w:t>
      </w:r>
      <w:r w:rsidRPr="00505E6A">
        <w:t xml:space="preserve">should only receive a </w:t>
      </w:r>
      <w:r w:rsidRPr="00505E6A">
        <w:rPr>
          <w:rFonts w:ascii="Consolas" w:hAnsi="Consolas"/>
          <w:b/>
          <w:noProof/>
        </w:rPr>
        <w:t>capacity</w:t>
      </w:r>
      <w:r w:rsidRPr="00505E6A">
        <w:t>:</w:t>
      </w:r>
    </w:p>
    <w:p w14:paraId="3501D330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capacity</w:t>
      </w:r>
      <w:r w:rsidRPr="00505E6A">
        <w:rPr>
          <w:noProof/>
        </w:rPr>
        <w:t xml:space="preserve"> </w:t>
      </w:r>
      <w:r w:rsidRPr="00505E6A">
        <w:t xml:space="preserve">– a number that </w:t>
      </w:r>
      <w:r w:rsidRPr="00505E6A">
        <w:rPr>
          <w:b/>
        </w:rPr>
        <w:t>decreases when adding a given quantity</w:t>
      </w:r>
      <w:r>
        <w:t xml:space="preserve"> of products to</w:t>
      </w:r>
      <w:r w:rsidRPr="00505E6A">
        <w:t xml:space="preserve"> storage</w:t>
      </w:r>
    </w:p>
    <w:p w14:paraId="220F965E" w14:textId="77777777" w:rsidR="00B0289D" w:rsidRPr="00505E6A" w:rsidRDefault="00B0289D" w:rsidP="00B0289D">
      <w:pPr>
        <w:pStyle w:val="ListParagraph"/>
        <w:numPr>
          <w:ilvl w:val="0"/>
          <w:numId w:val="14"/>
        </w:numPr>
      </w:pPr>
      <w:r w:rsidRPr="00505E6A">
        <w:rPr>
          <w:rFonts w:ascii="Consolas" w:hAnsi="Consolas"/>
          <w:b/>
          <w:noProof/>
        </w:rPr>
        <w:t>storage</w:t>
      </w:r>
      <w:r w:rsidRPr="00505E6A">
        <w:rPr>
          <w:noProof/>
        </w:rPr>
        <w:t xml:space="preserve"> </w:t>
      </w:r>
      <w:r w:rsidRPr="00505E6A">
        <w:t xml:space="preserve">– </w:t>
      </w:r>
      <w:r w:rsidRPr="00505E6A">
        <w:rPr>
          <w:b/>
        </w:rPr>
        <w:t>list of products</w:t>
      </w:r>
      <w:r w:rsidRPr="00505E6A">
        <w:t xml:space="preserve"> </w:t>
      </w:r>
      <w:r w:rsidRPr="00505E6A">
        <w:rPr>
          <w:noProof/>
        </w:rPr>
        <w:t>(</w:t>
      </w:r>
      <w:r w:rsidRPr="00505E6A">
        <w:t xml:space="preserve">object). </w:t>
      </w:r>
      <w:r w:rsidRPr="00505E6A">
        <w:rPr>
          <w:b/>
        </w:rPr>
        <w:t>Each product</w:t>
      </w:r>
      <w:r w:rsidRPr="00505E6A">
        <w:t xml:space="preserve"> should have:</w:t>
      </w:r>
    </w:p>
    <w:p w14:paraId="4B085FA3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name</w:t>
      </w:r>
      <w:r w:rsidRPr="00505E6A">
        <w:rPr>
          <w:b/>
          <w:noProof/>
        </w:rPr>
        <w:t xml:space="preserve"> </w:t>
      </w:r>
      <w:r w:rsidRPr="00505E6A">
        <w:t>- a string</w:t>
      </w:r>
    </w:p>
    <w:p w14:paraId="1B49DD5A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– a number </w:t>
      </w:r>
      <w:r w:rsidRPr="00505E6A">
        <w:rPr>
          <w:noProof/>
        </w:rPr>
        <w:t>(</w:t>
      </w:r>
      <w:r w:rsidRPr="00505E6A">
        <w:t>price is for a single piece of product</w:t>
      </w:r>
      <w:r w:rsidRPr="00505E6A">
        <w:rPr>
          <w:noProof/>
        </w:rPr>
        <w:t>)</w:t>
      </w:r>
    </w:p>
    <w:p w14:paraId="7BBD7B7E" w14:textId="77777777" w:rsidR="00B0289D" w:rsidRPr="00505E6A" w:rsidRDefault="00B0289D" w:rsidP="00B0289D">
      <w:pPr>
        <w:pStyle w:val="ListParagraph"/>
        <w:numPr>
          <w:ilvl w:val="0"/>
          <w:numId w:val="15"/>
        </w:numPr>
      </w:pPr>
      <w:r w:rsidRPr="00505E6A">
        <w:rPr>
          <w:rFonts w:ascii="Consolas" w:hAnsi="Consolas"/>
          <w:b/>
          <w:noProof/>
        </w:rPr>
        <w:t>quantity</w:t>
      </w:r>
      <w:r w:rsidRPr="00505E6A">
        <w:rPr>
          <w:b/>
          <w:noProof/>
        </w:rPr>
        <w:t xml:space="preserve"> </w:t>
      </w:r>
      <w:r w:rsidRPr="00505E6A">
        <w:t>– a number</w:t>
      </w:r>
    </w:p>
    <w:p w14:paraId="2F377AA6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totalCost</w:t>
      </w:r>
      <w:r w:rsidRPr="00505E6A">
        <w:rPr>
          <w:noProof/>
        </w:rPr>
        <w:t xml:space="preserve"> – </w:t>
      </w:r>
      <w:r>
        <w:rPr>
          <w:noProof/>
        </w:rPr>
        <w:t xml:space="preserve">the </w:t>
      </w:r>
      <w:r w:rsidRPr="00505E6A">
        <w:rPr>
          <w:noProof/>
        </w:rPr>
        <w:t>sum of the cost of the products</w:t>
      </w:r>
    </w:p>
    <w:p w14:paraId="7E68FF1A" w14:textId="77777777" w:rsidR="00B0289D" w:rsidRPr="00505E6A" w:rsidRDefault="00B0289D" w:rsidP="00B0289D">
      <w:pPr>
        <w:rPr>
          <w:noProof/>
        </w:rPr>
      </w:pPr>
      <w:r w:rsidRPr="00505E6A">
        <w:rPr>
          <w:noProof/>
        </w:rPr>
        <w:t xml:space="preserve">The class should also have the following </w:t>
      </w:r>
      <w:r w:rsidRPr="00505E6A">
        <w:rPr>
          <w:rFonts w:ascii="Consolas" w:hAnsi="Consolas"/>
          <w:b/>
          <w:noProof/>
        </w:rPr>
        <w:t>methods</w:t>
      </w:r>
      <w:r w:rsidRPr="00505E6A">
        <w:rPr>
          <w:rFonts w:cstheme="minorHAnsi"/>
          <w:b/>
          <w:noProof/>
        </w:rPr>
        <w:t>:</w:t>
      </w:r>
    </w:p>
    <w:p w14:paraId="1D0F8F9E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addProduct</w:t>
      </w:r>
      <w:r w:rsidRPr="00505E6A">
        <w:rPr>
          <w:noProof/>
        </w:rPr>
        <w:t xml:space="preserve"> – a function that receives a product and adds it to the storage</w:t>
      </w:r>
    </w:p>
    <w:p w14:paraId="79056DF2" w14:textId="77777777" w:rsidR="00B0289D" w:rsidRPr="00505E6A" w:rsidRDefault="00B0289D" w:rsidP="00B0289D">
      <w:pPr>
        <w:pStyle w:val="ListParagraph"/>
        <w:numPr>
          <w:ilvl w:val="0"/>
          <w:numId w:val="14"/>
        </w:numPr>
        <w:rPr>
          <w:noProof/>
        </w:rPr>
      </w:pPr>
      <w:r w:rsidRPr="00505E6A">
        <w:rPr>
          <w:rFonts w:ascii="Consolas" w:hAnsi="Consolas"/>
          <w:b/>
          <w:noProof/>
        </w:rPr>
        <w:t>getProcuts</w:t>
      </w:r>
      <w:r w:rsidRPr="00505E6A">
        <w:rPr>
          <w:noProof/>
        </w:rPr>
        <w:t xml:space="preserve"> – a function that returns all the products in storage in </w:t>
      </w:r>
      <w:r w:rsidRPr="00505E6A">
        <w:rPr>
          <w:rFonts w:ascii="Consolas" w:hAnsi="Consolas"/>
          <w:b/>
          <w:noProof/>
        </w:rPr>
        <w:t>JSON</w:t>
      </w:r>
      <w:r w:rsidRPr="00505E6A">
        <w:rPr>
          <w:noProof/>
        </w:rPr>
        <w:t xml:space="preserve"> format, each on a new line</w:t>
      </w:r>
    </w:p>
    <w:p w14:paraId="6057DD0A" w14:textId="77777777" w:rsidR="00B0289D" w:rsidRPr="00505E6A" w:rsidRDefault="00B0289D" w:rsidP="00B0289D">
      <w:r w:rsidRPr="00505E6A">
        <w:t xml:space="preserve">Paste only the </w:t>
      </w:r>
      <w:r w:rsidRPr="00505E6A">
        <w:rPr>
          <w:rFonts w:ascii="Consolas" w:hAnsi="Consolas"/>
          <w:b/>
          <w:noProof/>
        </w:rPr>
        <w:t>class</w:t>
      </w:r>
      <w:r w:rsidRPr="00505E6A">
        <w:rPr>
          <w:noProof/>
        </w:rPr>
        <w:t xml:space="preserve"> </w:t>
      </w:r>
      <w:r w:rsidRPr="00505E6A">
        <w:rPr>
          <w:rFonts w:ascii="Consolas" w:hAnsi="Consolas"/>
          <w:b/>
          <w:noProof/>
        </w:rPr>
        <w:t>Storage</w:t>
      </w:r>
      <w:r w:rsidRPr="00505E6A">
        <w:rPr>
          <w:b/>
          <w:noProof/>
        </w:rPr>
        <w:t xml:space="preserve"> </w:t>
      </w:r>
      <w:r w:rsidRPr="00505E6A">
        <w:rPr>
          <w:b/>
        </w:rPr>
        <w:t>in judge</w:t>
      </w:r>
      <w:r w:rsidRPr="00505E6A">
        <w:t xml:space="preserve"> </w:t>
      </w:r>
      <w:r w:rsidRPr="00505E6A">
        <w:rPr>
          <w:noProof/>
        </w:rPr>
        <w:t>(</w:t>
      </w:r>
      <w:r w:rsidRPr="00505E6A">
        <w:rPr>
          <w:b/>
        </w:rPr>
        <w:t>Note: all names should be as described</w:t>
      </w:r>
      <w:r w:rsidRPr="00505E6A">
        <w:rPr>
          <w:noProof/>
        </w:rPr>
        <w:t>)</w:t>
      </w:r>
    </w:p>
    <w:p w14:paraId="25C7B9DA" w14:textId="77777777" w:rsidR="00B0289D" w:rsidRPr="00505E6A" w:rsidRDefault="00B0289D" w:rsidP="00B0289D">
      <w:pPr>
        <w:pStyle w:val="Heading3"/>
      </w:pPr>
      <w:r w:rsidRPr="00505E6A">
        <w:t>Example</w:t>
      </w:r>
    </w:p>
    <w:p w14:paraId="7A31A547" w14:textId="77777777" w:rsidR="00B0289D" w:rsidRPr="00505E6A" w:rsidRDefault="00B0289D" w:rsidP="00B0289D">
      <w:r w:rsidRPr="00505E6A">
        <w:t>Test your Storage class</w:t>
      </w:r>
      <w:r>
        <w:t>.</w:t>
      </w:r>
    </w:p>
    <w:tbl>
      <w:tblPr>
        <w:tblStyle w:val="TableGrid"/>
        <w:tblW w:w="92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770"/>
        <w:gridCol w:w="4495"/>
      </w:tblGrid>
      <w:tr w:rsidR="00B0289D" w:rsidRPr="00505E6A" w14:paraId="4257FD7B" w14:textId="77777777" w:rsidTr="004E3D2D">
        <w:tc>
          <w:tcPr>
            <w:tcW w:w="4770" w:type="dxa"/>
            <w:shd w:val="clear" w:color="auto" w:fill="D9D9D9" w:themeFill="background1" w:themeFillShade="D9"/>
            <w:vAlign w:val="center"/>
          </w:tcPr>
          <w:p w14:paraId="5D9E80C3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4495" w:type="dxa"/>
            <w:shd w:val="clear" w:color="auto" w:fill="D9D9D9" w:themeFill="background1" w:themeFillShade="D9"/>
            <w:vAlign w:val="center"/>
          </w:tcPr>
          <w:p w14:paraId="24BEAF4E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B0289D" w:rsidRPr="00505E6A" w14:paraId="212E96DF" w14:textId="77777777" w:rsidTr="004E3D2D">
        <w:tc>
          <w:tcPr>
            <w:tcW w:w="4770" w:type="dxa"/>
            <w:vAlign w:val="center"/>
          </w:tcPr>
          <w:p w14:paraId="44A42FB9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'Cucamber', price: 1.50, quantity: 15};</w:t>
            </w:r>
          </w:p>
          <w:p w14:paraId="69C7B674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'Tomato', price: 0.90, quantity: 25};</w:t>
            </w:r>
          </w:p>
          <w:p w14:paraId="2DAF6FB6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productThree = {name: 'Bread', price: 1.10, quantity: 8};</w:t>
            </w:r>
          </w:p>
          <w:p w14:paraId="3E5D5E5A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Storage(50);</w:t>
            </w:r>
          </w:p>
          <w:p w14:paraId="1EF9763E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6339F04E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storage.addProduct(productTwo);</w:t>
            </w:r>
          </w:p>
          <w:p w14:paraId="40C4BAA0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storage.addProduct(productThree);</w:t>
            </w:r>
          </w:p>
          <w:p w14:paraId="5638613E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console.log(storage.getProducts()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</w:t>
            </w: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;</w:t>
            </w:r>
          </w:p>
          <w:p w14:paraId="4BF76E8D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console.log(storage.capacity);</w:t>
            </w:r>
          </w:p>
          <w:p w14:paraId="6E58E7B1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505E6A">
              <w:rPr>
                <w:rFonts w:ascii="Consolas" w:eastAsia="Times New Roman" w:hAnsi="Consolas" w:cstheme="minorHAnsi"/>
                <w:noProof/>
                <w:color w:val="000000"/>
              </w:rPr>
              <w:t>console.log(storage.totalCost);</w:t>
            </w:r>
          </w:p>
        </w:tc>
        <w:tc>
          <w:tcPr>
            <w:tcW w:w="4495" w:type="dxa"/>
            <w:vAlign w:val="center"/>
          </w:tcPr>
          <w:p w14:paraId="63BD74A6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{"name":"Cucamber","price":1.5,"quantity":15}</w:t>
            </w:r>
          </w:p>
          <w:p w14:paraId="7630EE2D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{"name":"Tomato","price":0.9,"quantity":25}</w:t>
            </w:r>
          </w:p>
          <w:p w14:paraId="4E2E2770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{"name":"Bread","price":1.1,"quantity":8}</w:t>
            </w:r>
          </w:p>
          <w:p w14:paraId="5BABCD86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505E6A">
              <w:rPr>
                <w:rFonts w:ascii="Consolas" w:hAnsi="Consolas" w:cstheme="minorHAnsi"/>
                <w:noProof/>
              </w:rPr>
              <w:t>2</w:t>
            </w:r>
          </w:p>
          <w:p w14:paraId="68F885B6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 w:cstheme="minorHAnsi"/>
                <w:noProof/>
              </w:rPr>
              <w:t>53.8</w:t>
            </w:r>
          </w:p>
        </w:tc>
      </w:tr>
      <w:tr w:rsidR="00B0289D" w:rsidRPr="00505E6A" w14:paraId="1359BC36" w14:textId="77777777" w:rsidTr="004E3D2D">
        <w:tc>
          <w:tcPr>
            <w:tcW w:w="4770" w:type="dxa"/>
            <w:vAlign w:val="center"/>
          </w:tcPr>
          <w:p w14:paraId="135EB73D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productOne = {name: 'Tomato', price: 0.90, quantity: 19};</w:t>
            </w:r>
          </w:p>
          <w:p w14:paraId="33A86AEA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productTwo = {name: 'Potato', price: 1.10, quantity: 10};</w:t>
            </w:r>
          </w:p>
          <w:p w14:paraId="5F1A5EFC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let storage = new Storage(30);</w:t>
            </w:r>
          </w:p>
          <w:p w14:paraId="11BACA6F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storage.addProduct(productOne);</w:t>
            </w:r>
          </w:p>
          <w:p w14:paraId="45F4B27B" w14:textId="77777777" w:rsidR="00B0289D" w:rsidRPr="00BA6771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storage.addProduct(productTwo);</w:t>
            </w:r>
          </w:p>
          <w:p w14:paraId="576FEE53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console.log(</w:t>
            </w:r>
            <w:r w:rsidRPr="00BA6771">
              <w:rPr>
                <w:rFonts w:ascii="Consolas" w:eastAsia="Times New Roman" w:hAnsi="Consolas" w:cstheme="minorHAnsi"/>
                <w:noProof/>
                <w:color w:val="000000"/>
              </w:rPr>
              <w:t>storage.totalCost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);</w:t>
            </w:r>
          </w:p>
        </w:tc>
        <w:tc>
          <w:tcPr>
            <w:tcW w:w="4495" w:type="dxa"/>
            <w:vAlign w:val="center"/>
          </w:tcPr>
          <w:p w14:paraId="7C16D797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  <w:r>
              <w:rPr>
                <w:rFonts w:ascii="Consolas" w:hAnsi="Consolas" w:cstheme="minorHAnsi"/>
                <w:noProof/>
              </w:rPr>
              <w:lastRenderedPageBreak/>
              <w:t>28.1</w:t>
            </w:r>
          </w:p>
        </w:tc>
      </w:tr>
    </w:tbl>
    <w:p w14:paraId="74961CEF" w14:textId="77777777" w:rsidR="00B0289D" w:rsidRPr="00505E6A" w:rsidRDefault="00B0289D" w:rsidP="00B0289D"/>
    <w:p w14:paraId="3DE0FB4E" w14:textId="24420768" w:rsidR="00B0289D" w:rsidRPr="00505E6A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505E6A">
        <w:t>Catalogue</w:t>
      </w:r>
    </w:p>
    <w:p w14:paraId="7B15AA30" w14:textId="77777777" w:rsidR="00B0289D" w:rsidRPr="00505E6A" w:rsidRDefault="00B0289D" w:rsidP="00B0289D">
      <w:r w:rsidRPr="00505E6A">
        <w:t>You h</w:t>
      </w:r>
      <w:r>
        <w:t>ave to create a sorted catalog</w:t>
      </w:r>
      <w:r w:rsidRPr="00505E6A">
        <w:t xml:space="preserve"> of store </w:t>
      </w:r>
      <w:r w:rsidRPr="00505E6A">
        <w:rPr>
          <w:rFonts w:ascii="Consolas" w:hAnsi="Consolas"/>
          <w:b/>
          <w:noProof/>
        </w:rPr>
        <w:t>products</w:t>
      </w:r>
      <w:r w:rsidRPr="00505E6A">
        <w:t xml:space="preserve">. You will be given the products’ </w:t>
      </w:r>
      <w:r w:rsidRPr="00505E6A">
        <w:rPr>
          <w:rFonts w:ascii="Consolas" w:hAnsi="Consolas"/>
          <w:b/>
          <w:noProof/>
        </w:rPr>
        <w:t>names</w:t>
      </w:r>
      <w:r w:rsidRPr="00505E6A">
        <w:rPr>
          <w:noProof/>
        </w:rPr>
        <w:t xml:space="preserve"> </w:t>
      </w:r>
      <w:r w:rsidRPr="00505E6A">
        <w:t xml:space="preserve">and </w:t>
      </w:r>
      <w:r w:rsidRPr="00505E6A">
        <w:rPr>
          <w:rFonts w:ascii="Consolas" w:hAnsi="Consolas"/>
          <w:b/>
          <w:noProof/>
        </w:rPr>
        <w:t>prices</w:t>
      </w:r>
      <w:r w:rsidRPr="00505E6A">
        <w:t xml:space="preserve">. You need to order them </w:t>
      </w:r>
      <w:r>
        <w:t>in</w:t>
      </w:r>
      <w:r w:rsidRPr="00505E6A">
        <w:t xml:space="preserve"> </w:t>
      </w:r>
      <w:r w:rsidRPr="00505E6A">
        <w:rPr>
          <w:b/>
        </w:rPr>
        <w:t>alphabetical order</w:t>
      </w:r>
      <w:r w:rsidRPr="00505E6A">
        <w:t xml:space="preserve">. </w:t>
      </w:r>
    </w:p>
    <w:p w14:paraId="092EDEE3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>input</w:t>
      </w:r>
      <w:r w:rsidRPr="00505E6A">
        <w:t xml:space="preserve"> comes as </w:t>
      </w:r>
      <w:r>
        <w:t xml:space="preserve">an </w:t>
      </w:r>
      <w:r w:rsidRPr="00505E6A">
        <w:rPr>
          <w:rFonts w:ascii="Consolas" w:hAnsi="Consolas"/>
          <w:b/>
          <w:noProof/>
        </w:rPr>
        <w:t>array</w:t>
      </w:r>
      <w:r w:rsidRPr="00505E6A">
        <w:rPr>
          <w:noProof/>
        </w:rPr>
        <w:t xml:space="preserve"> </w:t>
      </w:r>
      <w:r w:rsidRPr="00505E6A">
        <w:t>of strings. Each element holds info about a product in the following format:</w:t>
      </w:r>
    </w:p>
    <w:p w14:paraId="66297039" w14:textId="77777777" w:rsidR="00B0289D" w:rsidRPr="00505E6A" w:rsidRDefault="00B0289D" w:rsidP="00B0289D">
      <w:pPr>
        <w:ind w:left="720"/>
        <w:rPr>
          <w:rFonts w:ascii="Consolas" w:hAnsi="Consolas"/>
        </w:rPr>
      </w:pPr>
      <w:r w:rsidRPr="00505E6A">
        <w:rPr>
          <w:rFonts w:ascii="Consolas" w:hAnsi="Consolas"/>
          <w:b/>
          <w:noProof/>
        </w:rPr>
        <w:t>"</w:t>
      </w:r>
      <w:r w:rsidRPr="00505E6A">
        <w:rPr>
          <w:rStyle w:val="CodeChar"/>
        </w:rPr>
        <w:t>{productName} : {productPrice}</w:t>
      </w:r>
      <w:r w:rsidRPr="00505E6A">
        <w:rPr>
          <w:rFonts w:ascii="Consolas" w:hAnsi="Consolas"/>
          <w:b/>
          <w:noProof/>
        </w:rPr>
        <w:t>"</w:t>
      </w:r>
    </w:p>
    <w:p w14:paraId="5EC318AA" w14:textId="77777777" w:rsidR="00B0289D" w:rsidRPr="00505E6A" w:rsidRDefault="00B0289D" w:rsidP="00B0289D">
      <w:r w:rsidRPr="00505E6A">
        <w:t xml:space="preserve">The </w:t>
      </w:r>
      <w:r w:rsidRPr="00505E6A">
        <w:rPr>
          <w:b/>
        </w:rPr>
        <w:t xml:space="preserve">product’s </w:t>
      </w:r>
      <w:r w:rsidRPr="00505E6A">
        <w:rPr>
          <w:rFonts w:ascii="Consolas" w:hAnsi="Consolas"/>
          <w:b/>
          <w:noProof/>
        </w:rPr>
        <w:t>name</w:t>
      </w:r>
      <w:r w:rsidRPr="00505E6A">
        <w:rPr>
          <w:noProof/>
        </w:rPr>
        <w:t xml:space="preserve"> </w:t>
      </w:r>
      <w:r w:rsidRPr="00505E6A">
        <w:t xml:space="preserve">will be a </w:t>
      </w:r>
      <w:r w:rsidRPr="00505E6A">
        <w:rPr>
          <w:b/>
        </w:rPr>
        <w:t>string</w:t>
      </w:r>
      <w:r w:rsidRPr="00505E6A">
        <w:t xml:space="preserve">, which will </w:t>
      </w:r>
      <w:r w:rsidRPr="00505E6A">
        <w:rPr>
          <w:b/>
        </w:rPr>
        <w:t>always</w:t>
      </w:r>
      <w:r w:rsidRPr="00505E6A">
        <w:t xml:space="preserve"> </w:t>
      </w:r>
      <w:r w:rsidRPr="00505E6A">
        <w:rPr>
          <w:b/>
        </w:rPr>
        <w:t>start with a capital letter</w:t>
      </w:r>
      <w:r w:rsidRPr="00505E6A">
        <w:t xml:space="preserve">, and the </w:t>
      </w:r>
      <w:r w:rsidRPr="00505E6A">
        <w:rPr>
          <w:rFonts w:ascii="Consolas" w:hAnsi="Consolas"/>
          <w:b/>
          <w:noProof/>
        </w:rPr>
        <w:t>price</w:t>
      </w:r>
      <w:r w:rsidRPr="00505E6A">
        <w:rPr>
          <w:noProof/>
        </w:rPr>
        <w:t xml:space="preserve"> </w:t>
      </w:r>
      <w:r w:rsidRPr="00505E6A">
        <w:t xml:space="preserve">will be </w:t>
      </w:r>
      <w:r w:rsidRPr="00505E6A">
        <w:rPr>
          <w:b/>
        </w:rPr>
        <w:t>a number</w:t>
      </w:r>
      <w:r w:rsidRPr="00505E6A">
        <w:t xml:space="preserve">. You can safely assume there will be </w:t>
      </w:r>
      <w:r w:rsidRPr="00505E6A">
        <w:rPr>
          <w:b/>
          <w:noProof/>
        </w:rPr>
        <w:t xml:space="preserve">NO </w:t>
      </w:r>
      <w:r w:rsidRPr="00505E6A">
        <w:rPr>
          <w:b/>
        </w:rPr>
        <w:t>duplicate product input</w:t>
      </w:r>
      <w:r w:rsidRPr="00505E6A">
        <w:t xml:space="preserve">. The comparison for alphabetical order is </w:t>
      </w:r>
      <w:r w:rsidRPr="00505E6A">
        <w:rPr>
          <w:b/>
        </w:rPr>
        <w:t>case-insensitive</w:t>
      </w:r>
      <w:r w:rsidRPr="00505E6A">
        <w:t>.</w:t>
      </w:r>
    </w:p>
    <w:p w14:paraId="7D96296A" w14:textId="77777777" w:rsidR="00B0289D" w:rsidRPr="00505E6A" w:rsidRDefault="00B0289D" w:rsidP="00B0289D">
      <w:r w:rsidRPr="00505E6A">
        <w:t xml:space="preserve">As </w:t>
      </w:r>
      <w:r w:rsidRPr="00505E6A">
        <w:rPr>
          <w:b/>
        </w:rPr>
        <w:t>output,</w:t>
      </w:r>
      <w:r w:rsidRPr="00505E6A">
        <w:t xml:space="preserve"> you must print all the products in a specified format. They must be ordered </w:t>
      </w:r>
      <w:r w:rsidRPr="00505E6A">
        <w:rPr>
          <w:b/>
        </w:rPr>
        <w:t>exactly as specified above</w:t>
      </w:r>
      <w:r w:rsidRPr="00505E6A">
        <w:t xml:space="preserve">. The products must be </w:t>
      </w:r>
      <w:r w:rsidRPr="00505E6A">
        <w:rPr>
          <w:b/>
        </w:rPr>
        <w:t>divided into groups</w:t>
      </w:r>
      <w:r w:rsidRPr="00505E6A">
        <w:t xml:space="preserve">, by the </w:t>
      </w:r>
      <w:r w:rsidRPr="00505E6A">
        <w:rPr>
          <w:b/>
        </w:rPr>
        <w:t>initial of their name</w:t>
      </w:r>
      <w:r w:rsidRPr="00505E6A">
        <w:t xml:space="preserve">. The </w:t>
      </w:r>
      <w:r w:rsidRPr="00505E6A">
        <w:rPr>
          <w:b/>
        </w:rPr>
        <w:t>group</w:t>
      </w:r>
      <w:r>
        <w:rPr>
          <w:b/>
        </w:rPr>
        <w:t>'</w:t>
      </w:r>
      <w:r w:rsidRPr="00505E6A">
        <w:rPr>
          <w:b/>
        </w:rPr>
        <w:t>s initial should be printed</w:t>
      </w:r>
      <w:r w:rsidRPr="00505E6A">
        <w:t>, and after that</w:t>
      </w:r>
      <w:r>
        <w:t>,</w:t>
      </w:r>
      <w:r w:rsidRPr="00505E6A">
        <w:t xml:space="preserve"> the products should be printed with </w:t>
      </w:r>
      <w:r w:rsidRPr="00505E6A">
        <w:rPr>
          <w:b/>
        </w:rPr>
        <w:t>2 spaces before their names</w:t>
      </w:r>
      <w:r w:rsidRPr="00505E6A">
        <w:t>. For more info check the examples.</w:t>
      </w:r>
    </w:p>
    <w:p w14:paraId="04BFCAC9" w14:textId="77777777" w:rsidR="00B0289D" w:rsidRPr="00505E6A" w:rsidRDefault="00B0289D" w:rsidP="00B0289D">
      <w:pPr>
        <w:pStyle w:val="Heading3"/>
      </w:pPr>
      <w:r w:rsidRPr="00505E6A">
        <w:t>Examples</w:t>
      </w:r>
    </w:p>
    <w:tbl>
      <w:tblPr>
        <w:tblStyle w:val="TableGrid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2835"/>
      </w:tblGrid>
      <w:tr w:rsidR="00B0289D" w:rsidRPr="00505E6A" w14:paraId="6C2D2A77" w14:textId="77777777" w:rsidTr="004E3D2D">
        <w:tc>
          <w:tcPr>
            <w:tcW w:w="2666" w:type="dxa"/>
            <w:shd w:val="clear" w:color="auto" w:fill="D9D9D9" w:themeFill="background1" w:themeFillShade="D9"/>
            <w:vAlign w:val="center"/>
          </w:tcPr>
          <w:p w14:paraId="4CD33D7C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center"/>
          </w:tcPr>
          <w:p w14:paraId="5EEAAE4A" w14:textId="77777777" w:rsidR="00B0289D" w:rsidRPr="00505E6A" w:rsidRDefault="00B0289D" w:rsidP="0076069C">
            <w:pPr>
              <w:spacing w:after="0"/>
              <w:jc w:val="center"/>
              <w:rPr>
                <w:b/>
              </w:rPr>
            </w:pPr>
            <w:r w:rsidRPr="00505E6A">
              <w:rPr>
                <w:b/>
              </w:rPr>
              <w:t>Output</w:t>
            </w:r>
          </w:p>
        </w:tc>
      </w:tr>
      <w:tr w:rsidR="00B0289D" w:rsidRPr="00505E6A" w14:paraId="6AAE044B" w14:textId="77777777" w:rsidTr="004E3D2D">
        <w:tc>
          <w:tcPr>
            <w:tcW w:w="2666" w:type="dxa"/>
            <w:vAlign w:val="center"/>
          </w:tcPr>
          <w:p w14:paraId="1BC3126A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25A637AA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Appricot : 20.4</w:t>
            </w:r>
            <w:r>
              <w:rPr>
                <w:rFonts w:ascii="Consolas" w:hAnsi="Consolas"/>
                <w:noProof/>
              </w:rPr>
              <w:t>',</w:t>
            </w:r>
          </w:p>
          <w:p w14:paraId="74B22F59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Fridge : 1500</w:t>
            </w:r>
            <w:r>
              <w:rPr>
                <w:rFonts w:ascii="Consolas" w:hAnsi="Consolas"/>
                <w:noProof/>
              </w:rPr>
              <w:t>',</w:t>
            </w:r>
          </w:p>
          <w:p w14:paraId="72CF6B2E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TV : 1499</w:t>
            </w:r>
            <w:r>
              <w:rPr>
                <w:rFonts w:ascii="Consolas" w:hAnsi="Consolas"/>
                <w:noProof/>
              </w:rPr>
              <w:t>',</w:t>
            </w:r>
          </w:p>
          <w:p w14:paraId="1A4FBBAC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Deodorant : 10</w:t>
            </w:r>
            <w:r>
              <w:rPr>
                <w:rFonts w:ascii="Consolas" w:hAnsi="Consolas"/>
                <w:noProof/>
              </w:rPr>
              <w:t>',</w:t>
            </w:r>
          </w:p>
          <w:p w14:paraId="7FDF87FA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Boiler : 300</w:t>
            </w:r>
            <w:r>
              <w:rPr>
                <w:rFonts w:ascii="Consolas" w:hAnsi="Consolas"/>
                <w:noProof/>
              </w:rPr>
              <w:t>',</w:t>
            </w:r>
          </w:p>
          <w:p w14:paraId="3D708180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Apple : 1.25</w:t>
            </w:r>
            <w:r>
              <w:rPr>
                <w:rFonts w:ascii="Consolas" w:hAnsi="Consolas"/>
                <w:noProof/>
              </w:rPr>
              <w:t>',</w:t>
            </w:r>
          </w:p>
          <w:p w14:paraId="2024D2C2" w14:textId="77777777" w:rsidR="00B0289D" w:rsidRPr="00505E6A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Anti-Bug Spray : 15</w:t>
            </w:r>
            <w:r>
              <w:rPr>
                <w:rFonts w:ascii="Consolas" w:hAnsi="Consolas"/>
                <w:noProof/>
              </w:rPr>
              <w:t>',</w:t>
            </w:r>
          </w:p>
          <w:p w14:paraId="3FB62C5A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505E6A">
              <w:rPr>
                <w:rFonts w:ascii="Consolas" w:hAnsi="Consolas"/>
                <w:noProof/>
              </w:rPr>
              <w:t>T-Shirt : 10</w:t>
            </w:r>
            <w:r>
              <w:rPr>
                <w:rFonts w:ascii="Consolas" w:hAnsi="Consolas"/>
                <w:noProof/>
              </w:rPr>
              <w:t>'</w:t>
            </w:r>
          </w:p>
          <w:p w14:paraId="4AD0444C" w14:textId="77777777" w:rsidR="00B0289D" w:rsidRPr="008419D2" w:rsidRDefault="00B0289D" w:rsidP="0076069C">
            <w:pPr>
              <w:spacing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]</w:t>
            </w:r>
          </w:p>
          <w:p w14:paraId="32D8FC04" w14:textId="77777777" w:rsidR="00B0289D" w:rsidRPr="00505E6A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2835" w:type="dxa"/>
            <w:vAlign w:val="center"/>
          </w:tcPr>
          <w:p w14:paraId="4948E837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A</w:t>
            </w:r>
          </w:p>
          <w:p w14:paraId="0D0159C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Anti-Bug Spray: 15</w:t>
            </w:r>
          </w:p>
          <w:p w14:paraId="07DCF77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Apple: 1.25</w:t>
            </w:r>
          </w:p>
          <w:p w14:paraId="430D519D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Appricot: 20.4</w:t>
            </w:r>
          </w:p>
          <w:p w14:paraId="7100CA46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B</w:t>
            </w:r>
          </w:p>
          <w:p w14:paraId="465CE24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Boiler: 300</w:t>
            </w:r>
          </w:p>
          <w:p w14:paraId="7460B725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D</w:t>
            </w:r>
          </w:p>
          <w:p w14:paraId="3D5EF6FC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Deodorant: 10</w:t>
            </w:r>
          </w:p>
          <w:p w14:paraId="7F35F4CA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F</w:t>
            </w:r>
          </w:p>
          <w:p w14:paraId="53FCE204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Fridge: 1500</w:t>
            </w:r>
          </w:p>
          <w:p w14:paraId="27779E61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  <w:noProof/>
              </w:rPr>
              <w:t>T</w:t>
            </w:r>
          </w:p>
          <w:p w14:paraId="3303AA6F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T-Shirt: 10</w:t>
            </w:r>
          </w:p>
          <w:p w14:paraId="2EAE2AD5" w14:textId="77777777" w:rsidR="00B0289D" w:rsidRPr="00505E6A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  <w:r w:rsidRPr="00505E6A">
              <w:rPr>
                <w:rFonts w:ascii="Consolas" w:hAnsi="Consolas"/>
                <w:bCs/>
              </w:rPr>
              <w:t xml:space="preserve">  </w:t>
            </w:r>
            <w:r w:rsidRPr="00505E6A">
              <w:rPr>
                <w:rFonts w:ascii="Consolas" w:hAnsi="Consolas"/>
                <w:bCs/>
                <w:noProof/>
              </w:rPr>
              <w:t>TV: 1499</w:t>
            </w:r>
          </w:p>
        </w:tc>
      </w:tr>
      <w:tr w:rsidR="00B0289D" w:rsidRPr="00505E6A" w14:paraId="56D49A1A" w14:textId="77777777" w:rsidTr="004E3D2D">
        <w:tc>
          <w:tcPr>
            <w:tcW w:w="2666" w:type="dxa"/>
            <w:vAlign w:val="center"/>
          </w:tcPr>
          <w:p w14:paraId="30E7A60F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[</w:t>
            </w:r>
          </w:p>
          <w:p w14:paraId="41DA6E1B" w14:textId="77777777" w:rsidR="00B0289D" w:rsidRPr="008419D2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Omlet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5.4</w:t>
            </w:r>
            <w:r>
              <w:rPr>
                <w:rFonts w:ascii="Consolas" w:hAnsi="Consolas"/>
                <w:noProof/>
              </w:rPr>
              <w:t>',</w:t>
            </w:r>
          </w:p>
          <w:p w14:paraId="73BEE7C8" w14:textId="77777777" w:rsidR="00B0289D" w:rsidRPr="008419D2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Shirt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15</w:t>
            </w:r>
            <w:r>
              <w:rPr>
                <w:rFonts w:ascii="Consolas" w:hAnsi="Consolas"/>
                <w:noProof/>
              </w:rPr>
              <w:t>',</w:t>
            </w:r>
          </w:p>
          <w:p w14:paraId="7DCEEC06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'</w:t>
            </w:r>
            <w:r w:rsidRPr="008419D2">
              <w:rPr>
                <w:rFonts w:ascii="Consolas" w:hAnsi="Consolas"/>
                <w:noProof/>
              </w:rPr>
              <w:t>Cake</w:t>
            </w:r>
            <w:r>
              <w:rPr>
                <w:rFonts w:ascii="Consolas" w:hAnsi="Consolas"/>
                <w:noProof/>
              </w:rPr>
              <w:t xml:space="preserve"> </w:t>
            </w:r>
            <w:r w:rsidRPr="008419D2">
              <w:rPr>
                <w:rFonts w:ascii="Consolas" w:hAnsi="Consolas"/>
                <w:noProof/>
              </w:rPr>
              <w:t>: 59</w:t>
            </w:r>
            <w:r>
              <w:rPr>
                <w:rFonts w:ascii="Consolas" w:hAnsi="Consolas"/>
                <w:noProof/>
              </w:rPr>
              <w:t>'</w:t>
            </w:r>
          </w:p>
          <w:p w14:paraId="06419280" w14:textId="77777777" w:rsidR="00B0289D" w:rsidRDefault="00B0289D" w:rsidP="0076069C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]</w:t>
            </w:r>
          </w:p>
        </w:tc>
        <w:tc>
          <w:tcPr>
            <w:tcW w:w="2835" w:type="dxa"/>
            <w:vAlign w:val="center"/>
          </w:tcPr>
          <w:p w14:paraId="1C9DF6C5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C</w:t>
            </w:r>
          </w:p>
          <w:p w14:paraId="731094DE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Cake: 59</w:t>
            </w:r>
          </w:p>
          <w:p w14:paraId="5E2BF66B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O</w:t>
            </w:r>
          </w:p>
          <w:p w14:paraId="579944C1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Omlet: 5.4</w:t>
            </w:r>
          </w:p>
          <w:p w14:paraId="2DEF90CF" w14:textId="77777777" w:rsidR="00B0289D" w:rsidRPr="008419D2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>S</w:t>
            </w:r>
          </w:p>
          <w:p w14:paraId="5A930FDE" w14:textId="77777777" w:rsidR="00B0289D" w:rsidRPr="00505E6A" w:rsidRDefault="00B0289D" w:rsidP="0076069C">
            <w:pPr>
              <w:spacing w:after="0"/>
              <w:rPr>
                <w:rFonts w:ascii="Consolas" w:hAnsi="Consolas"/>
                <w:bCs/>
                <w:noProof/>
              </w:rPr>
            </w:pPr>
            <w:r w:rsidRPr="008419D2">
              <w:rPr>
                <w:rFonts w:ascii="Consolas" w:hAnsi="Consolas"/>
                <w:bCs/>
                <w:noProof/>
              </w:rPr>
              <w:t xml:space="preserve">  Shirt: 15</w:t>
            </w:r>
          </w:p>
        </w:tc>
      </w:tr>
    </w:tbl>
    <w:p w14:paraId="09B89EB7" w14:textId="2A7B89BA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Class Laptop</w:t>
      </w:r>
    </w:p>
    <w:p w14:paraId="0AAD776C" w14:textId="77777777" w:rsidR="00B0289D" w:rsidRPr="00E96358" w:rsidRDefault="00B0289D" w:rsidP="00B0289D">
      <w:r w:rsidRPr="00E96358">
        <w:t xml:space="preserve">Create a </w:t>
      </w:r>
      <w:r w:rsidRPr="00E96358">
        <w:rPr>
          <w:b/>
        </w:rPr>
        <w:t>class Laptop</w:t>
      </w:r>
      <w:r w:rsidRPr="00E96358">
        <w:t xml:space="preserve"> that has the following properties:</w:t>
      </w:r>
    </w:p>
    <w:p w14:paraId="3BCB32C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lastRenderedPageBreak/>
        <w:t>info</w:t>
      </w:r>
      <w:r w:rsidRPr="00E96358">
        <w:rPr>
          <w:noProof/>
        </w:rPr>
        <w:t xml:space="preserve"> </w:t>
      </w:r>
      <w:r w:rsidRPr="00E96358">
        <w:t>– object that contains:</w:t>
      </w:r>
    </w:p>
    <w:p w14:paraId="7D675C72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producer</w:t>
      </w:r>
      <w:r w:rsidRPr="00E96358">
        <w:rPr>
          <w:noProof/>
        </w:rPr>
        <w:t xml:space="preserve"> </w:t>
      </w:r>
      <w:r w:rsidRPr="00E96358">
        <w:t>– string</w:t>
      </w:r>
    </w:p>
    <w:p w14:paraId="01527A0E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age</w:t>
      </w:r>
      <w:r w:rsidRPr="00E96358">
        <w:rPr>
          <w:noProof/>
        </w:rPr>
        <w:t xml:space="preserve"> </w:t>
      </w:r>
      <w:r w:rsidRPr="00E96358">
        <w:t>– number</w:t>
      </w:r>
    </w:p>
    <w:p w14:paraId="54210948" w14:textId="77777777" w:rsidR="00B0289D" w:rsidRPr="000524C5" w:rsidRDefault="00B0289D" w:rsidP="00B0289D">
      <w:pPr>
        <w:pStyle w:val="ListParagraph"/>
        <w:numPr>
          <w:ilvl w:val="0"/>
          <w:numId w:val="21"/>
        </w:numPr>
        <w:spacing w:before="80" w:after="120"/>
      </w:pPr>
      <w:r w:rsidRPr="000524C5">
        <w:rPr>
          <w:rFonts w:ascii="Consolas" w:hAnsi="Consolas"/>
          <w:b/>
          <w:noProof/>
        </w:rPr>
        <w:t>brand</w:t>
      </w:r>
      <w:r w:rsidRPr="00E96358">
        <w:rPr>
          <w:noProof/>
        </w:rPr>
        <w:t xml:space="preserve"> </w:t>
      </w:r>
      <w:r w:rsidRPr="00E96358">
        <w:t>– string</w:t>
      </w:r>
    </w:p>
    <w:p w14:paraId="126DF0B8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– boolean </w:t>
      </w:r>
      <w:r w:rsidRPr="00E96358">
        <w:rPr>
          <w:noProof/>
        </w:rPr>
        <w:t>(</w:t>
      </w:r>
      <w:r w:rsidRPr="00E96358">
        <w:t>false by default</w:t>
      </w:r>
      <w:r w:rsidRPr="00E96358">
        <w:rPr>
          <w:noProof/>
        </w:rPr>
        <w:t>)</w:t>
      </w:r>
    </w:p>
    <w:p w14:paraId="1EB86E74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turnOn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true</w:t>
      </w:r>
    </w:p>
    <w:p w14:paraId="2472270B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turnOff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</w:t>
      </w:r>
      <w:r w:rsidRPr="000524C5">
        <w:rPr>
          <w:b/>
        </w:rPr>
        <w:t xml:space="preserve">sets the </w:t>
      </w:r>
      <w:r w:rsidRPr="000524C5">
        <w:rPr>
          <w:rFonts w:ascii="Consolas" w:hAnsi="Consolas"/>
          <w:b/>
          <w:noProof/>
        </w:rPr>
        <w:t>isOn</w:t>
      </w:r>
      <w:r w:rsidRPr="00E96358">
        <w:rPr>
          <w:noProof/>
        </w:rPr>
        <w:t xml:space="preserve"> </w:t>
      </w:r>
      <w:r w:rsidRPr="00E96358">
        <w:t xml:space="preserve">variable to </w:t>
      </w:r>
      <w:r w:rsidRPr="000524C5">
        <w:rPr>
          <w:rFonts w:ascii="Consolas" w:hAnsi="Consolas"/>
          <w:b/>
          <w:noProof/>
        </w:rPr>
        <w:t>false</w:t>
      </w:r>
    </w:p>
    <w:p w14:paraId="4A508EBD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showInfo</w:t>
      </w:r>
      <w:r w:rsidRPr="00E96358">
        <w:rPr>
          <w:noProof/>
        </w:rPr>
        <w:t xml:space="preserve"> </w:t>
      </w:r>
      <w:r w:rsidRPr="00E96358">
        <w:t xml:space="preserve">– </w:t>
      </w:r>
      <w:r>
        <w:t xml:space="preserve">a </w:t>
      </w:r>
      <w:r w:rsidRPr="00E96358">
        <w:t xml:space="preserve">function that returns the </w:t>
      </w:r>
      <w:r>
        <w:rPr>
          <w:b/>
        </w:rPr>
        <w:t>producer, age, and brand as JSON</w:t>
      </w:r>
    </w:p>
    <w:p w14:paraId="0F80B5EA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quality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E96358">
        <w:t xml:space="preserve">every time the laptop </w:t>
      </w:r>
      <w:r w:rsidRPr="000524C5">
        <w:rPr>
          <w:b/>
        </w:rPr>
        <w:t>is turned on/off the quality decreases by 1</w:t>
      </w:r>
      <w:r w:rsidRPr="00E96358">
        <w:rPr>
          <w:noProof/>
        </w:rPr>
        <w:t>)</w:t>
      </w:r>
    </w:p>
    <w:p w14:paraId="57CF8FE6" w14:textId="77777777" w:rsidR="00B0289D" w:rsidRPr="000524C5" w:rsidRDefault="00B0289D" w:rsidP="00B0289D">
      <w:pPr>
        <w:pStyle w:val="ListParagraph"/>
        <w:numPr>
          <w:ilvl w:val="0"/>
          <w:numId w:val="20"/>
        </w:numPr>
        <w:spacing w:before="80" w:after="120"/>
      </w:pPr>
      <w:r w:rsidRPr="000524C5">
        <w:rPr>
          <w:rFonts w:ascii="Consolas" w:hAnsi="Consolas"/>
          <w:b/>
          <w:noProof/>
        </w:rPr>
        <w:t>getter price</w:t>
      </w:r>
      <w:r w:rsidRPr="00E96358">
        <w:rPr>
          <w:noProof/>
        </w:rPr>
        <w:t xml:space="preserve"> </w:t>
      </w:r>
      <w:r w:rsidRPr="00E96358">
        <w:t xml:space="preserve">– number </w:t>
      </w:r>
      <w:r w:rsidRPr="00E96358">
        <w:rPr>
          <w:noProof/>
        </w:rPr>
        <w:t>(</w:t>
      </w:r>
      <w:r w:rsidRPr="000524C5">
        <w:rPr>
          <w:rFonts w:ascii="Consolas" w:hAnsi="Consolas"/>
          <w:b/>
          <w:noProof/>
        </w:rPr>
        <w:t>800 – {age * 2} + (quality * 0.5</w:t>
      </w:r>
      <w:r w:rsidRPr="000524C5">
        <w:rPr>
          <w:rFonts w:ascii="Consolas" w:hAnsi="Consolas"/>
          <w:b/>
        </w:rPr>
        <w:t>)</w:t>
      </w:r>
      <w:r w:rsidRPr="00E96358">
        <w:t xml:space="preserve">) </w:t>
      </w:r>
    </w:p>
    <w:p w14:paraId="50D045BE" w14:textId="77777777" w:rsidR="00B0289D" w:rsidRPr="00E96358" w:rsidRDefault="00B0289D" w:rsidP="00B0289D">
      <w:pPr>
        <w:rPr>
          <w:b/>
        </w:rPr>
      </w:pPr>
      <w:r w:rsidRPr="00E96358">
        <w:t xml:space="preserve">The </w:t>
      </w:r>
      <w:r w:rsidRPr="00E96358">
        <w:rPr>
          <w:b/>
        </w:rPr>
        <w:t>constructor</w:t>
      </w:r>
      <w:r w:rsidRPr="00E96358">
        <w:t xml:space="preserve"> should receive the </w:t>
      </w:r>
      <w:r w:rsidRPr="00E96358">
        <w:rPr>
          <w:b/>
        </w:rPr>
        <w:t>info as an object and the quality</w:t>
      </w:r>
      <w:r>
        <w:rPr>
          <w:b/>
        </w:rPr>
        <w:t>.</w:t>
      </w:r>
    </w:p>
    <w:p w14:paraId="61106609" w14:textId="77777777" w:rsidR="00B0289D" w:rsidRPr="00E96358" w:rsidRDefault="00B0289D" w:rsidP="00B0289D">
      <w:pPr>
        <w:pStyle w:val="Heading3"/>
      </w:pPr>
      <w:r w:rsidRPr="00E96358">
        <w:t>Examples</w:t>
      </w:r>
    </w:p>
    <w:p w14:paraId="4D274335" w14:textId="77777777" w:rsidR="00B0289D" w:rsidRPr="00E96358" w:rsidRDefault="00B0289D" w:rsidP="00B0289D">
      <w:r w:rsidRPr="00E96358">
        <w:t>Test your class</w:t>
      </w:r>
      <w:r>
        <w:t>.</w:t>
      </w:r>
    </w:p>
    <w:tbl>
      <w:tblPr>
        <w:tblStyle w:val="TableGrid"/>
        <w:tblW w:w="99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0"/>
        <w:gridCol w:w="5251"/>
      </w:tblGrid>
      <w:tr w:rsidR="00B0289D" w:rsidRPr="00E96358" w14:paraId="593C26E6" w14:textId="77777777" w:rsidTr="00FF5879">
        <w:tc>
          <w:tcPr>
            <w:tcW w:w="4650" w:type="dxa"/>
            <w:shd w:val="clear" w:color="auto" w:fill="D9D9D9" w:themeFill="background1" w:themeFillShade="D9"/>
            <w:vAlign w:val="center"/>
          </w:tcPr>
          <w:p w14:paraId="764A1D3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51" w:type="dxa"/>
            <w:shd w:val="clear" w:color="auto" w:fill="D9D9D9" w:themeFill="background1" w:themeFillShade="D9"/>
            <w:vAlign w:val="center"/>
          </w:tcPr>
          <w:p w14:paraId="144FECCD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1CCEF84D" w14:textId="77777777" w:rsidTr="00FF5879">
        <w:tc>
          <w:tcPr>
            <w:tcW w:w="4650" w:type="dxa"/>
            <w:vAlign w:val="center"/>
          </w:tcPr>
          <w:p w14:paraId="73AD28C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info = {producer: "Dell", age: 2, brand: "XPS"}</w:t>
            </w:r>
          </w:p>
          <w:p w14:paraId="5501873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36AC789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119AC9C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A3C262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70912D0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console.log(laptop.quality)</w:t>
            </w:r>
          </w:p>
          <w:p w14:paraId="0C78D3C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12619E1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  <w:p w14:paraId="45F98FB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eastAsia="Times New Roman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console.log(laptop.price)</w:t>
            </w:r>
          </w:p>
        </w:tc>
        <w:tc>
          <w:tcPr>
            <w:tcW w:w="5251" w:type="dxa"/>
            <w:vAlign w:val="center"/>
          </w:tcPr>
          <w:p w14:paraId="120A8F3C" w14:textId="77777777" w:rsidR="00B0289D" w:rsidRPr="00E96358" w:rsidRDefault="00B0289D" w:rsidP="0076069C">
            <w:pPr>
              <w:spacing w:after="0"/>
              <w:rPr>
                <w:rFonts w:cstheme="minorHAnsi"/>
              </w:rPr>
            </w:pPr>
            <w:r w:rsidRPr="00E96358">
              <w:rPr>
                <w:rFonts w:cstheme="minorHAnsi"/>
              </w:rPr>
              <w:t xml:space="preserve">  </w:t>
            </w:r>
          </w:p>
          <w:p w14:paraId="3A25B608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{"producer":"Dell","age":2,"brand":"XPS"}</w:t>
            </w:r>
          </w:p>
          <w:p w14:paraId="53C52473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8</w:t>
            </w:r>
          </w:p>
          <w:p w14:paraId="4D143DEC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true</w:t>
            </w:r>
          </w:p>
          <w:p w14:paraId="1C986107" w14:textId="77777777" w:rsidR="00B0289D" w:rsidRPr="00E96358" w:rsidRDefault="00B0289D" w:rsidP="0076069C">
            <w:pPr>
              <w:spacing w:after="0"/>
              <w:rPr>
                <w:rFonts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799.5</w:t>
            </w:r>
          </w:p>
        </w:tc>
      </w:tr>
      <w:tr w:rsidR="00B0289D" w:rsidRPr="00E96358" w14:paraId="25B5B8FD" w14:textId="77777777" w:rsidTr="00FF5879">
        <w:tc>
          <w:tcPr>
            <w:tcW w:w="4650" w:type="dxa"/>
            <w:vAlign w:val="center"/>
          </w:tcPr>
          <w:p w14:paraId="4B1862A3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info = {producer: "Lenovo", age: 1, brand: "Legion"}</w:t>
            </w:r>
          </w:p>
          <w:p w14:paraId="018CD7B1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let laptop = new Laptop(info, 10)</w:t>
            </w:r>
          </w:p>
          <w:p w14:paraId="133B57ED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66A8E288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console.log(laptop.showInfo())</w:t>
            </w:r>
          </w:p>
          <w:p w14:paraId="78077307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50D4C030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laptop.turnOn()</w:t>
            </w:r>
          </w:p>
          <w:p w14:paraId="0CDDD9F7" w14:textId="77777777" w:rsidR="00B0289D" w:rsidRPr="00202700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laptop.turnOff()</w:t>
            </w:r>
          </w:p>
          <w:p w14:paraId="35FF9B1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202700">
              <w:rPr>
                <w:rFonts w:ascii="Consolas" w:eastAsia="Times New Roman" w:hAnsi="Consolas" w:cstheme="minorHAnsi"/>
                <w:noProof/>
                <w:color w:val="000000"/>
              </w:rPr>
              <w:t>console.log(laptop.isOn)</w:t>
            </w:r>
          </w:p>
        </w:tc>
        <w:tc>
          <w:tcPr>
            <w:tcW w:w="5251" w:type="dxa"/>
            <w:vAlign w:val="center"/>
          </w:tcPr>
          <w:p w14:paraId="29EEA531" w14:textId="77777777" w:rsidR="00B0289D" w:rsidRPr="00202700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202700">
              <w:rPr>
                <w:rFonts w:ascii="Consolas" w:hAnsi="Consolas" w:cstheme="minorHAnsi"/>
              </w:rPr>
              <w:t>{"producer":"Lenovo","age":1,"brand":"Legion"}</w:t>
            </w:r>
          </w:p>
          <w:p w14:paraId="434413BB" w14:textId="77777777" w:rsidR="00B0289D" w:rsidRPr="00E96358" w:rsidRDefault="00B0289D" w:rsidP="0076069C">
            <w:pPr>
              <w:spacing w:after="0"/>
              <w:rPr>
                <w:rFonts w:cstheme="minorHAnsi"/>
              </w:rPr>
            </w:pPr>
            <w:r w:rsidRPr="00202700">
              <w:rPr>
                <w:rFonts w:ascii="Consolas" w:hAnsi="Consolas" w:cstheme="minorHAnsi"/>
              </w:rPr>
              <w:t>false</w:t>
            </w:r>
          </w:p>
        </w:tc>
      </w:tr>
    </w:tbl>
    <w:p w14:paraId="0E6BB075" w14:textId="3A30DE52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Flight Schedule</w:t>
      </w:r>
    </w:p>
    <w:p w14:paraId="545D2828" w14:textId="77777777" w:rsidR="00B0289D" w:rsidRPr="00E96358" w:rsidRDefault="00B0289D" w:rsidP="00B0289D">
      <w:pPr>
        <w:rPr>
          <w:b/>
        </w:rPr>
      </w:pPr>
      <w:r w:rsidRPr="00E96358">
        <w:t xml:space="preserve">You will receive an </w:t>
      </w:r>
      <w:r w:rsidRPr="00E96358">
        <w:rPr>
          <w:b/>
        </w:rPr>
        <w:t>array</w:t>
      </w:r>
      <w:r w:rsidRPr="00E96358">
        <w:t xml:space="preserve"> with </w:t>
      </w:r>
      <w:r w:rsidRPr="00E96358">
        <w:rPr>
          <w:b/>
        </w:rPr>
        <w:t>arrays.</w:t>
      </w:r>
    </w:p>
    <w:p w14:paraId="14DA7474" w14:textId="77777777" w:rsidR="00B0289D" w:rsidRDefault="00B0289D" w:rsidP="00B0289D">
      <w:r>
        <w:t>The f</w:t>
      </w:r>
      <w:r w:rsidRPr="00E96358">
        <w:t xml:space="preserve">irst array </w:t>
      </w:r>
      <w:r w:rsidRPr="00E96358">
        <w:rPr>
          <w:noProof/>
        </w:rPr>
        <w:t>(</w:t>
      </w:r>
      <w:r w:rsidRPr="00E96358">
        <w:rPr>
          <w:b/>
        </w:rPr>
        <w:t>at index 0</w:t>
      </w:r>
      <w:r w:rsidRPr="00E96358">
        <w:rPr>
          <w:noProof/>
        </w:rPr>
        <w:t xml:space="preserve">) </w:t>
      </w:r>
      <w:r w:rsidRPr="00E96358">
        <w:t xml:space="preserve">will hold all flights on </w:t>
      </w:r>
      <w:r>
        <w:t xml:space="preserve">a </w:t>
      </w:r>
      <w:r w:rsidRPr="00E96358">
        <w:rPr>
          <w:b/>
        </w:rPr>
        <w:t>specific</w:t>
      </w:r>
      <w:r w:rsidRPr="00E96358">
        <w:t xml:space="preserve"> </w:t>
      </w:r>
      <w:r w:rsidRPr="00E96358">
        <w:rPr>
          <w:rFonts w:ascii="Consolas" w:hAnsi="Consolas"/>
          <w:b/>
          <w:noProof/>
        </w:rPr>
        <w:t>sector</w:t>
      </w:r>
      <w:r w:rsidRPr="00E96358">
        <w:rPr>
          <w:noProof/>
        </w:rPr>
        <w:t xml:space="preserve"> </w:t>
      </w:r>
      <w:r w:rsidRPr="00E96358">
        <w:t xml:space="preserve">in the airport. The second array </w:t>
      </w:r>
      <w:r w:rsidRPr="00E96358">
        <w:rPr>
          <w:noProof/>
        </w:rPr>
        <w:t>(</w:t>
      </w:r>
      <w:r w:rsidRPr="00E96358">
        <w:rPr>
          <w:b/>
        </w:rPr>
        <w:t>at index 1</w:t>
      </w:r>
      <w:r w:rsidRPr="00E96358">
        <w:rPr>
          <w:noProof/>
        </w:rPr>
        <w:t xml:space="preserve">) </w:t>
      </w:r>
      <w:r w:rsidRPr="00E96358">
        <w:t xml:space="preserve">will contain </w:t>
      </w:r>
      <w:r w:rsidRPr="00E96358">
        <w:rPr>
          <w:b/>
        </w:rPr>
        <w:t>new</w:t>
      </w:r>
      <w:r>
        <w:rPr>
          <w:b/>
        </w:rPr>
        <w:t>ly</w:t>
      </w:r>
      <w:r w:rsidRPr="00E96358">
        <w:rPr>
          <w:b/>
        </w:rPr>
        <w:t xml:space="preserve"> changed </w:t>
      </w:r>
      <w:r w:rsidRPr="00E96358">
        <w:rPr>
          <w:rFonts w:ascii="Consolas" w:hAnsi="Consolas"/>
          <w:b/>
          <w:noProof/>
        </w:rPr>
        <w:t>statuses</w:t>
      </w:r>
      <w:r w:rsidRPr="00E96358">
        <w:rPr>
          <w:noProof/>
        </w:rPr>
        <w:t xml:space="preserve"> </w:t>
      </w:r>
      <w:r w:rsidRPr="00E96358">
        <w:t xml:space="preserve">of </w:t>
      </w:r>
      <w:r w:rsidRPr="00E96358">
        <w:rPr>
          <w:b/>
        </w:rPr>
        <w:t>some</w:t>
      </w:r>
      <w:r w:rsidRPr="00E96358">
        <w:t xml:space="preserve"> of the </w:t>
      </w:r>
      <w:r w:rsidRPr="00E96358">
        <w:rPr>
          <w:rFonts w:ascii="Consolas" w:hAnsi="Consolas"/>
          <w:b/>
          <w:noProof/>
        </w:rPr>
        <w:t>flights</w:t>
      </w:r>
      <w:r w:rsidRPr="00E96358">
        <w:rPr>
          <w:noProof/>
        </w:rPr>
        <w:t xml:space="preserve"> </w:t>
      </w:r>
      <w:r w:rsidRPr="00E96358">
        <w:t xml:space="preserve">at this airport. The third array </w:t>
      </w:r>
      <w:r w:rsidRPr="00E96358">
        <w:rPr>
          <w:noProof/>
        </w:rPr>
        <w:t>(</w:t>
      </w:r>
      <w:r w:rsidRPr="00E96358">
        <w:rPr>
          <w:b/>
        </w:rPr>
        <w:t>at index 2</w:t>
      </w:r>
      <w:r w:rsidRPr="00E96358">
        <w:rPr>
          <w:noProof/>
        </w:rPr>
        <w:t xml:space="preserve">) </w:t>
      </w:r>
      <w:r w:rsidRPr="00E96358">
        <w:t xml:space="preserve">will have a single </w:t>
      </w:r>
      <w:r w:rsidRPr="00E96358">
        <w:rPr>
          <w:b/>
        </w:rPr>
        <w:t xml:space="preserve">string, </w:t>
      </w:r>
      <w:r w:rsidRPr="00E96358">
        <w:t xml:space="preserve">which will </w:t>
      </w:r>
      <w:r w:rsidRPr="00E96358">
        <w:rPr>
          <w:b/>
        </w:rPr>
        <w:t xml:space="preserve">be </w:t>
      </w:r>
      <w:r>
        <w:rPr>
          <w:b/>
        </w:rPr>
        <w:t xml:space="preserve">the </w:t>
      </w:r>
      <w:r w:rsidRPr="00E96358">
        <w:rPr>
          <w:b/>
        </w:rPr>
        <w:t xml:space="preserve">flight </w:t>
      </w:r>
      <w:r w:rsidRPr="00E96358">
        <w:rPr>
          <w:rFonts w:ascii="Consolas" w:hAnsi="Consolas"/>
          <w:b/>
          <w:noProof/>
        </w:rPr>
        <w:t>status</w:t>
      </w:r>
      <w:r w:rsidRPr="00E96358">
        <w:rPr>
          <w:noProof/>
        </w:rPr>
        <w:t xml:space="preserve"> </w:t>
      </w:r>
      <w:r w:rsidRPr="00E96358">
        <w:t xml:space="preserve">you need to check. When you put all flights into an </w:t>
      </w:r>
      <w:r w:rsidRPr="00E96358">
        <w:rPr>
          <w:rFonts w:ascii="Consolas" w:hAnsi="Consolas"/>
          <w:b/>
          <w:noProof/>
        </w:rPr>
        <w:t>object</w:t>
      </w:r>
      <w:r w:rsidRPr="00E96358">
        <w:rPr>
          <w:b/>
          <w:noProof/>
        </w:rPr>
        <w:t xml:space="preserve"> </w:t>
      </w:r>
      <w:r w:rsidRPr="00E96358">
        <w:t xml:space="preserve">and change the statuses depends on the new information on the second array. You must print all flights with the given status from the last </w:t>
      </w:r>
      <w:r w:rsidRPr="00E96358">
        <w:rPr>
          <w:rFonts w:ascii="Consolas" w:hAnsi="Consolas"/>
          <w:b/>
          <w:noProof/>
        </w:rPr>
        <w:t>array</w:t>
      </w:r>
      <w:r w:rsidRPr="00E96358">
        <w:t>.</w:t>
      </w:r>
    </w:p>
    <w:p w14:paraId="1BB24B87" w14:textId="77777777" w:rsidR="00B0289D" w:rsidRPr="00B75FC2" w:rsidRDefault="00B0289D" w:rsidP="00B0289D">
      <w:pPr>
        <w:pStyle w:val="ListParagraph"/>
        <w:numPr>
          <w:ilvl w:val="0"/>
          <w:numId w:val="23"/>
        </w:numPr>
        <w:spacing w:before="80" w:after="120"/>
        <w:rPr>
          <w:rFonts w:ascii="Consolas" w:eastAsia="Times New Roman" w:hAnsi="Consolas" w:cstheme="minorHAnsi"/>
          <w:noProof/>
          <w:color w:val="000000"/>
        </w:rPr>
      </w:pPr>
      <w:r w:rsidRPr="00B75FC2">
        <w:rPr>
          <w:rStyle w:val="jlqj4b"/>
          <w:lang w:val="en"/>
        </w:rPr>
        <w:t>If the value of the string obtained from the third array is</w:t>
      </w:r>
      <w:r w:rsidRPr="00B75FC2">
        <w:rPr>
          <w:rStyle w:val="jlqj4b"/>
        </w:rPr>
        <w:t xml:space="preserve">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":</w:t>
      </w:r>
    </w:p>
    <w:p w14:paraId="2208352A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  <w:rPr>
          <w:rStyle w:val="jlqj4b"/>
        </w:rPr>
      </w:pPr>
      <w:r>
        <w:rPr>
          <w:rStyle w:val="jlqj4b"/>
          <w:lang w:val="en"/>
        </w:rPr>
        <w:lastRenderedPageBreak/>
        <w:t>t</w:t>
      </w:r>
      <w:r w:rsidRPr="00B75FC2">
        <w:rPr>
          <w:rStyle w:val="jlqj4b"/>
          <w:lang w:val="en"/>
        </w:rPr>
        <w:t xml:space="preserve">hen you must </w:t>
      </w:r>
      <w:r w:rsidRPr="00B75FC2">
        <w:rPr>
          <w:rStyle w:val="jlqj4b"/>
          <w:b/>
          <w:lang w:val="en"/>
        </w:rPr>
        <w:t>print</w:t>
      </w:r>
      <w:r w:rsidRPr="00B75FC2">
        <w:rPr>
          <w:rStyle w:val="jlqj4b"/>
          <w:lang w:val="en"/>
        </w:rPr>
        <w:t xml:space="preserve"> flights that have </w:t>
      </w:r>
      <w:r w:rsidRPr="00B75FC2">
        <w:rPr>
          <w:rStyle w:val="jlqj4b"/>
          <w:b/>
          <w:lang w:val="en"/>
        </w:rPr>
        <w:t>not changed</w:t>
      </w:r>
      <w:r w:rsidRPr="00B75FC2">
        <w:rPr>
          <w:rStyle w:val="jlqj4b"/>
          <w:lang w:val="en"/>
        </w:rPr>
        <w:t xml:space="preserve"> their </w:t>
      </w:r>
      <w:r w:rsidRPr="00B75FC2">
        <w:rPr>
          <w:rStyle w:val="jlqj4b"/>
          <w:b/>
          <w:lang w:val="en"/>
        </w:rPr>
        <w:t>status</w:t>
      </w:r>
      <w:r w:rsidRPr="00B75FC2">
        <w:rPr>
          <w:rStyle w:val="jlqj4b"/>
          <w:lang w:val="en"/>
        </w:rPr>
        <w:t xml:space="preserve"> in the second array </w:t>
      </w:r>
    </w:p>
    <w:p w14:paraId="2FEC4BCC" w14:textId="77777777" w:rsidR="00B0289D" w:rsidRPr="00B75FC2" w:rsidRDefault="00B0289D" w:rsidP="00B0289D">
      <w:pPr>
        <w:pStyle w:val="ListParagraph"/>
        <w:numPr>
          <w:ilvl w:val="0"/>
          <w:numId w:val="24"/>
        </w:numPr>
        <w:spacing w:before="80" w:after="120"/>
      </w:pPr>
      <w:r>
        <w:rPr>
          <w:rStyle w:val="jlqj4b"/>
          <w:lang w:val="en"/>
        </w:rPr>
        <w:t xml:space="preserve">and automatically </w:t>
      </w:r>
      <w:r w:rsidRPr="00B75FC2">
        <w:rPr>
          <w:rStyle w:val="jlqj4b"/>
          <w:b/>
          <w:lang w:val="en"/>
        </w:rPr>
        <w:t>change</w:t>
      </w:r>
      <w:r>
        <w:rPr>
          <w:rStyle w:val="jlqj4b"/>
          <w:lang w:val="en"/>
        </w:rPr>
        <w:t xml:space="preserve"> the status </w:t>
      </w:r>
      <w:r>
        <w:rPr>
          <w:rStyle w:val="jlqj4b"/>
        </w:rPr>
        <w:t xml:space="preserve">to 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  <w:r w:rsidRPr="00B75FC2">
        <w:rPr>
          <w:rFonts w:ascii="Consolas" w:eastAsia="Times New Roman" w:hAnsi="Consolas" w:cstheme="minorHAnsi"/>
          <w:b/>
          <w:noProof/>
          <w:color w:val="000000"/>
        </w:rPr>
        <w:t>Ready to fly</w:t>
      </w:r>
      <w:r w:rsidRPr="00B75FC2">
        <w:rPr>
          <w:rFonts w:ascii="Consolas" w:eastAsia="Times New Roman" w:hAnsi="Consolas" w:cstheme="minorHAnsi"/>
          <w:noProof/>
          <w:color w:val="000000"/>
        </w:rPr>
        <w:t>"</w:t>
      </w:r>
    </w:p>
    <w:p w14:paraId="1724AC26" w14:textId="77777777" w:rsidR="00B0289D" w:rsidRPr="00B75FC2" w:rsidRDefault="00B0289D" w:rsidP="00B0289D">
      <w:pPr>
        <w:pStyle w:val="ListParagraph"/>
        <w:numPr>
          <w:ilvl w:val="0"/>
          <w:numId w:val="22"/>
        </w:numPr>
        <w:spacing w:before="80" w:after="120"/>
        <w:rPr>
          <w:rStyle w:val="jlqj4b"/>
        </w:rPr>
      </w:pPr>
      <w:r w:rsidRPr="00B75FC2">
        <w:rPr>
          <w:rStyle w:val="jlqj4b"/>
          <w:lang w:val="en"/>
        </w:rPr>
        <w:t xml:space="preserve">Otherwise, print </w:t>
      </w:r>
      <w:r w:rsidRPr="00B75FC2">
        <w:rPr>
          <w:rStyle w:val="jlqj4b"/>
          <w:b/>
          <w:lang w:val="en"/>
        </w:rPr>
        <w:t>only flights</w:t>
      </w:r>
      <w:r w:rsidRPr="00B75FC2">
        <w:rPr>
          <w:rStyle w:val="jlqj4b"/>
          <w:lang w:val="en"/>
        </w:rPr>
        <w:t xml:space="preserve"> that have </w:t>
      </w:r>
      <w:r w:rsidRPr="00B75FC2">
        <w:rPr>
          <w:rStyle w:val="jlqj4b"/>
          <w:b/>
          <w:lang w:val="en"/>
        </w:rPr>
        <w:t>changed</w:t>
      </w:r>
      <w:r w:rsidRPr="00B75FC2">
        <w:rPr>
          <w:rStyle w:val="jlqj4b"/>
          <w:lang w:val="en"/>
        </w:rPr>
        <w:t xml:space="preserve"> their status</w:t>
      </w:r>
      <w:r w:rsidRPr="00B75FC2">
        <w:rPr>
          <w:rStyle w:val="jlqj4b"/>
        </w:rPr>
        <w:t>.</w:t>
      </w:r>
    </w:p>
    <w:p w14:paraId="74ECFBE1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4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91"/>
        <w:gridCol w:w="6379"/>
      </w:tblGrid>
      <w:tr w:rsidR="00B0289D" w:rsidRPr="00E96358" w14:paraId="4FFBF9DC" w14:textId="77777777" w:rsidTr="00FF5879">
        <w:tc>
          <w:tcPr>
            <w:tcW w:w="3091" w:type="dxa"/>
            <w:shd w:val="clear" w:color="auto" w:fill="D9D9D9" w:themeFill="background1" w:themeFillShade="D9"/>
            <w:vAlign w:val="center"/>
          </w:tcPr>
          <w:p w14:paraId="4287CAEB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6E806DAA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6DF0863F" w14:textId="77777777" w:rsidTr="00FF5879">
        <w:tc>
          <w:tcPr>
            <w:tcW w:w="3091" w:type="dxa"/>
            <w:vAlign w:val="center"/>
          </w:tcPr>
          <w:p w14:paraId="10AD445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62247CA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2CCED67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1606EEE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23089D1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1C7F4E8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5AF45C5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6B878AD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49E7138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0E51AC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3040297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2884964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0185CA8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4B87C3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'SK430 Cancelled'],</w:t>
            </w:r>
          </w:p>
          <w:p w14:paraId="3482CAB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['Cancelled']</w:t>
            </w:r>
          </w:p>
          <w:p w14:paraId="18A68C7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4866EF68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'Alabama', Status: 'Cancelled' }</w:t>
            </w:r>
          </w:p>
          <w:p w14:paraId="2FFB3FE3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'California', Status: 'Cancelled' }</w:t>
            </w:r>
          </w:p>
          <w:p w14:paraId="54CEB431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</w:rPr>
            </w:pPr>
            <w:r w:rsidRPr="00E96358">
              <w:rPr>
                <w:rFonts w:ascii="Consolas" w:hAnsi="Consolas" w:cstheme="minorHAnsi"/>
                <w:noProof/>
              </w:rPr>
              <w:t>{ Destination: 'Texas', Status: 'Cancelled' }</w:t>
            </w:r>
          </w:p>
          <w:p w14:paraId="18E395A4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noProof/>
              </w:rPr>
            </w:pPr>
          </w:p>
        </w:tc>
      </w:tr>
      <w:tr w:rsidR="00B0289D" w:rsidRPr="00E96358" w14:paraId="3A5E5076" w14:textId="77777777" w:rsidTr="00FF5879">
        <w:tc>
          <w:tcPr>
            <w:tcW w:w="3091" w:type="dxa"/>
            <w:vAlign w:val="center"/>
          </w:tcPr>
          <w:p w14:paraId="3F5B1EA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[['WN269 Delaware',</w:t>
            </w:r>
          </w:p>
          <w:p w14:paraId="25B347E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'FL2269 Oregon',</w:t>
            </w:r>
          </w:p>
          <w:p w14:paraId="69D9557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'WN498 Las Vegas',</w:t>
            </w:r>
          </w:p>
          <w:p w14:paraId="51B057B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'WN3145 Ohio',</w:t>
            </w:r>
          </w:p>
          <w:p w14:paraId="7522357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Alabama',</w:t>
            </w:r>
          </w:p>
          <w:p w14:paraId="3C69E73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'WN4010 New York',</w:t>
            </w:r>
          </w:p>
          <w:p w14:paraId="45D8838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California',</w:t>
            </w:r>
          </w:p>
          <w:p w14:paraId="1E3B65C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'DL2120 Texas',</w:t>
            </w:r>
          </w:p>
          <w:p w14:paraId="67BC6DE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'KL5744 Illinois',</w:t>
            </w:r>
          </w:p>
          <w:p w14:paraId="42D1960E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'WN678 Pennsylvania'],</w:t>
            </w:r>
          </w:p>
          <w:p w14:paraId="7D766E1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['DL2120 Cancelled',</w:t>
            </w:r>
          </w:p>
          <w:p w14:paraId="4369CAA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'WN612 Cancelled',</w:t>
            </w:r>
          </w:p>
          <w:p w14:paraId="4C91781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'WN1173 Cancelled',</w:t>
            </w:r>
          </w:p>
          <w:p w14:paraId="03B9B08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'SK330 Cancelled'],</w:t>
            </w:r>
          </w:p>
          <w:p w14:paraId="05B5E32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ab/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['Ready to fly']</w:t>
            </w:r>
          </w:p>
          <w:p w14:paraId="2DD89DF9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6379" w:type="dxa"/>
            <w:vAlign w:val="center"/>
          </w:tcPr>
          <w:p w14:paraId="6A311985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'Delaware', Status: 'Ready to fly' }</w:t>
            </w:r>
          </w:p>
          <w:p w14:paraId="78ACE8C4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'Oregon', Status: 'Ready to fly' }</w:t>
            </w:r>
          </w:p>
          <w:p w14:paraId="1C6AA529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'Las</w:t>
            </w:r>
            <w:r>
              <w:rPr>
                <w:rFonts w:ascii="Consolas" w:hAnsi="Consolas" w:cstheme="minorHAnsi"/>
                <w:bCs/>
                <w:noProof/>
              </w:rPr>
              <w:t xml:space="preserve"> Vegas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424ED668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'Ohio', Status: 'Ready to fly' }</w:t>
            </w:r>
          </w:p>
          <w:p w14:paraId="65843CAE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'New</w:t>
            </w:r>
            <w:r>
              <w:rPr>
                <w:rFonts w:ascii="Consolas" w:hAnsi="Consolas" w:cstheme="minorHAnsi"/>
                <w:bCs/>
                <w:noProof/>
              </w:rPr>
              <w:t xml:space="preserve"> York</w:t>
            </w:r>
            <w:r w:rsidRPr="00E96358">
              <w:rPr>
                <w:rFonts w:ascii="Consolas" w:hAnsi="Consolas" w:cstheme="minorHAnsi"/>
                <w:bCs/>
                <w:noProof/>
              </w:rPr>
              <w:t>', Status: 'Ready to fly' }</w:t>
            </w:r>
          </w:p>
          <w:p w14:paraId="1D18C471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'Illinois', Status: 'Ready to fly' }</w:t>
            </w:r>
          </w:p>
          <w:p w14:paraId="5A34E5BC" w14:textId="77777777" w:rsidR="00B0289D" w:rsidRPr="00E96358" w:rsidRDefault="00B0289D" w:rsidP="0076069C">
            <w:pPr>
              <w:spacing w:after="0"/>
              <w:rPr>
                <w:rFonts w:ascii="Consolas" w:hAnsi="Consolas" w:cstheme="minorHAnsi"/>
                <w:bCs/>
                <w:noProof/>
              </w:rPr>
            </w:pPr>
            <w:r w:rsidRPr="00E96358">
              <w:rPr>
                <w:rFonts w:ascii="Consolas" w:hAnsi="Consolas" w:cstheme="minorHAnsi"/>
                <w:bCs/>
                <w:noProof/>
              </w:rPr>
              <w:t>{ Destination: 'Pennsylvania', Status: 'Ready to fly' }</w:t>
            </w:r>
          </w:p>
        </w:tc>
      </w:tr>
    </w:tbl>
    <w:p w14:paraId="4F419FAD" w14:textId="77777777" w:rsidR="00B0289D" w:rsidRPr="00E96358" w:rsidRDefault="00B0289D" w:rsidP="00B0289D">
      <w:pPr>
        <w:pStyle w:val="Default"/>
        <w:rPr>
          <w:lang w:val="bg-BG"/>
        </w:rPr>
      </w:pPr>
    </w:p>
    <w:p w14:paraId="23977D67" w14:textId="54B877D7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School Register</w:t>
      </w:r>
    </w:p>
    <w:p w14:paraId="05B28BD3" w14:textId="77777777" w:rsidR="00B0289D" w:rsidRPr="00E96358" w:rsidRDefault="00B0289D" w:rsidP="00B0289D">
      <w:r w:rsidRPr="00E96358">
        <w:t>In this problem</w:t>
      </w:r>
      <w:r>
        <w:t>,</w:t>
      </w:r>
      <w:r w:rsidRPr="00E96358">
        <w:t xml:space="preserve"> you have to arrange all students by </w:t>
      </w:r>
      <w:r w:rsidRPr="00E96358">
        <w:rPr>
          <w:b/>
        </w:rPr>
        <w:t>grade</w:t>
      </w:r>
      <w:r w:rsidRPr="00E96358">
        <w:t xml:space="preserve">. You as the secretary of the school principal will process students and store them into a school register before the new school year hits. As a draft, you have a list of all the students from </w:t>
      </w:r>
      <w:r w:rsidRPr="00E96358">
        <w:rPr>
          <w:b/>
        </w:rPr>
        <w:t>last year</w:t>
      </w:r>
      <w:r w:rsidRPr="00E96358">
        <w:t xml:space="preserve"> but mixed. </w:t>
      </w:r>
      <w:r w:rsidRPr="00E96358">
        <w:rPr>
          <w:u w:val="single"/>
        </w:rPr>
        <w:t xml:space="preserve">Keep in mind that if a student </w:t>
      </w:r>
      <w:r w:rsidRPr="00E96358">
        <w:rPr>
          <w:u w:val="single"/>
        </w:rPr>
        <w:lastRenderedPageBreak/>
        <w:t xml:space="preserve">has a lower </w:t>
      </w:r>
      <w:r>
        <w:rPr>
          <w:u w:val="single"/>
        </w:rPr>
        <w:t>score</w:t>
      </w:r>
      <w:r w:rsidRPr="00E96358">
        <w:rPr>
          <w:u w:val="single"/>
        </w:rPr>
        <w:t xml:space="preserve"> than 3, he does not go into the next class</w:t>
      </w:r>
      <w:r w:rsidRPr="00E96358">
        <w:t>. As</w:t>
      </w:r>
      <w:r>
        <w:t xml:space="preserve"> a </w:t>
      </w:r>
      <w:r w:rsidRPr="00E96358">
        <w:t xml:space="preserve">result of your work, you have to print the entire school register </w:t>
      </w:r>
      <w:r w:rsidRPr="00E96358">
        <w:rPr>
          <w:b/>
        </w:rPr>
        <w:t>sorted</w:t>
      </w:r>
      <w:r w:rsidRPr="00E96358">
        <w:t xml:space="preserve"> in </w:t>
      </w:r>
      <w:r w:rsidRPr="00E96358">
        <w:rPr>
          <w:b/>
        </w:rPr>
        <w:t>ascending order by grade</w:t>
      </w:r>
      <w:r w:rsidRPr="00E96358">
        <w:t xml:space="preserve"> already filled with all the students from last year in </w:t>
      </w:r>
      <w:r>
        <w:t xml:space="preserve">the </w:t>
      </w:r>
      <w:r w:rsidRPr="00E96358">
        <w:t>format:</w:t>
      </w:r>
    </w:p>
    <w:p w14:paraId="2DAAC1FE" w14:textId="77777777" w:rsidR="00B0289D" w:rsidRPr="00E96358" w:rsidRDefault="00B0289D" w:rsidP="00B0289D">
      <w:pPr>
        <w:rPr>
          <w:rFonts w:ascii="Consolas" w:hAnsi="Consolas"/>
          <w:b/>
        </w:rPr>
      </w:pPr>
      <w:r>
        <w:rPr>
          <w:rFonts w:ascii="Consolas" w:hAnsi="Consolas"/>
          <w:b/>
          <w:noProof/>
        </w:rPr>
        <w:t>`</w:t>
      </w:r>
      <w:r w:rsidRPr="00E96358">
        <w:rPr>
          <w:rFonts w:ascii="Consolas" w:hAnsi="Consolas"/>
          <w:b/>
          <w:noProof/>
        </w:rPr>
        <w:t>{nextGrade} Grade</w:t>
      </w:r>
    </w:p>
    <w:p w14:paraId="0AE10ACA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List of students: {All students in that grade}</w:t>
      </w:r>
    </w:p>
    <w:p w14:paraId="76678EDE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 xml:space="preserve">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from last year: {average annual </w:t>
      </w:r>
      <w:r>
        <w:rPr>
          <w:rFonts w:ascii="Consolas" w:hAnsi="Consolas"/>
          <w:b/>
          <w:noProof/>
        </w:rPr>
        <w:t>score</w:t>
      </w:r>
      <w:r w:rsidRPr="00E96358">
        <w:rPr>
          <w:rFonts w:ascii="Consolas" w:hAnsi="Consolas"/>
          <w:b/>
          <w:noProof/>
        </w:rPr>
        <w:t xml:space="preserve"> on the entire class from last year}</w:t>
      </w:r>
      <w:r>
        <w:rPr>
          <w:rFonts w:ascii="Consolas" w:hAnsi="Consolas"/>
          <w:b/>
          <w:noProof/>
        </w:rPr>
        <w:t>`</w:t>
      </w:r>
    </w:p>
    <w:p w14:paraId="7DE0D048" w14:textId="77777777" w:rsidR="00B0289D" w:rsidRPr="00E96358" w:rsidRDefault="00B0289D" w:rsidP="00B0289D">
      <w:r w:rsidRPr="00E96358">
        <w:t xml:space="preserve">And empty row </w:t>
      </w:r>
      <w:r w:rsidRPr="00E96358">
        <w:rPr>
          <w:rFonts w:ascii="Consolas" w:hAnsi="Consolas"/>
          <w:b/>
          <w:noProof/>
        </w:rPr>
        <w:t>{console.log}</w:t>
      </w:r>
    </w:p>
    <w:p w14:paraId="34A36141" w14:textId="77777777" w:rsidR="00B0289D" w:rsidRPr="00E96358" w:rsidRDefault="00B0289D" w:rsidP="00B0289D">
      <w:r w:rsidRPr="00E96358">
        <w:t xml:space="preserve">The input will be </w:t>
      </w:r>
      <w:r>
        <w:t xml:space="preserve">an </w:t>
      </w:r>
      <w:r w:rsidRPr="00E96358">
        <w:rPr>
          <w:b/>
        </w:rPr>
        <w:t>array</w:t>
      </w:r>
      <w:r w:rsidRPr="00E96358">
        <w:t xml:space="preserve"> with strings, each containing a student's name, last year's grade, and an annual </w:t>
      </w:r>
      <w:r>
        <w:t>score</w:t>
      </w:r>
      <w:r w:rsidRPr="00E96358">
        <w:t xml:space="preserve">. The </w:t>
      </w:r>
      <w:r w:rsidRPr="00E96358">
        <w:rPr>
          <w:b/>
        </w:rPr>
        <w:t xml:space="preserve">average annual </w:t>
      </w:r>
      <w:r>
        <w:rPr>
          <w:b/>
        </w:rPr>
        <w:t>score</w:t>
      </w:r>
      <w:r w:rsidRPr="00E96358">
        <w:rPr>
          <w:b/>
        </w:rPr>
        <w:t xml:space="preserve"> from last year</w:t>
      </w:r>
      <w:r w:rsidRPr="00E96358">
        <w:t xml:space="preserve"> should be </w:t>
      </w:r>
      <w:r w:rsidRPr="00E96358">
        <w:rPr>
          <w:b/>
        </w:rPr>
        <w:t>formatted to the second decimal point</w:t>
      </w:r>
      <w:r w:rsidRPr="00E96358">
        <w:t>.</w:t>
      </w:r>
    </w:p>
    <w:p w14:paraId="7AD6C144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4264"/>
      </w:tblGrid>
      <w:tr w:rsidR="00B0289D" w:rsidRPr="00E96358" w14:paraId="51AB8DB3" w14:textId="77777777" w:rsidTr="004D6223">
        <w:tc>
          <w:tcPr>
            <w:tcW w:w="4922" w:type="dxa"/>
            <w:shd w:val="clear" w:color="auto" w:fill="D9D9D9" w:themeFill="background1" w:themeFillShade="D9"/>
            <w:vAlign w:val="center"/>
          </w:tcPr>
          <w:p w14:paraId="1BC158EC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4264" w:type="dxa"/>
            <w:shd w:val="clear" w:color="auto" w:fill="D9D9D9" w:themeFill="background1" w:themeFillShade="D9"/>
            <w:vAlign w:val="center"/>
          </w:tcPr>
          <w:p w14:paraId="637D1C1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48942684" w14:textId="77777777" w:rsidTr="004D6223">
        <w:tc>
          <w:tcPr>
            <w:tcW w:w="4922" w:type="dxa"/>
            <w:vAlign w:val="center"/>
          </w:tcPr>
          <w:p w14:paraId="3D67E2B8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55718CC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Mark, Grade: 8, Graduated with an average score: 4.75",</w:t>
            </w:r>
          </w:p>
          <w:p w14:paraId="00318EC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Ethan, Grade: 9, Graduated with an average score: 5.66",</w:t>
            </w:r>
          </w:p>
          <w:p w14:paraId="083F006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George, Grade: 8, Graduated with an average score: 2.83",</w:t>
            </w:r>
          </w:p>
          <w:p w14:paraId="73FFF57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Steven, Grade: 10, Graduated with an average score: 4.20",</w:t>
            </w:r>
          </w:p>
          <w:p w14:paraId="3D77DFD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Joey, Grade: 9, Graduated with an average score: 4.90",</w:t>
            </w:r>
          </w:p>
          <w:p w14:paraId="3AD2DFB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Angus, Grade: 11, Graduated with an average score: 2.90",</w:t>
            </w:r>
          </w:p>
          <w:p w14:paraId="46DE756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Bob, Grade: 11, Graduated with an average score: 5.15",</w:t>
            </w:r>
          </w:p>
          <w:p w14:paraId="5F4AFA8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Daryl, Grade: 8, Graduated with an average score: 5.95",</w:t>
            </w:r>
          </w:p>
          <w:p w14:paraId="5A79445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Bill, Grade: 9, Graduated with an average score: 6.00",</w:t>
            </w:r>
          </w:p>
          <w:p w14:paraId="7940764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Philip, Grade: 10, Graduated with an average score: 5.05",</w:t>
            </w:r>
          </w:p>
          <w:p w14:paraId="3906817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Peter, Grade: 11, Graduated with an average score: 4.88",</w:t>
            </w:r>
          </w:p>
          <w:p w14:paraId="49A1C637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"Student name: Gavin, Grade: 10, Graduated with an average score: 4.00"</w:t>
            </w:r>
          </w:p>
          <w:p w14:paraId="5E3DFBDA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0AF3CC2A" w14:textId="77777777" w:rsidR="00B0289D" w:rsidRPr="00E96358" w:rsidRDefault="00B0289D" w:rsidP="0076069C">
            <w:pPr>
              <w:spacing w:after="0"/>
              <w:rPr>
                <w:rFonts w:cs="Calibri"/>
              </w:rPr>
            </w:pPr>
            <w:r w:rsidRPr="00E96358">
              <w:rPr>
                <w:rFonts w:cs="Calibri"/>
              </w:rPr>
              <w:t xml:space="preserve">  </w:t>
            </w:r>
          </w:p>
          <w:p w14:paraId="45EC254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9 Grade</w:t>
            </w:r>
          </w:p>
          <w:p w14:paraId="0F5FBDBD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Mark, Daryl</w:t>
            </w:r>
          </w:p>
          <w:p w14:paraId="66FEA91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5.35</w:t>
            </w:r>
          </w:p>
          <w:p w14:paraId="52A8CDD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30EE653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10 Grade</w:t>
            </w:r>
          </w:p>
          <w:p w14:paraId="44AD9ED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Ethan, Joey, Bill</w:t>
            </w:r>
          </w:p>
          <w:p w14:paraId="53B43A6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5.52</w:t>
            </w:r>
          </w:p>
          <w:p w14:paraId="4430A0FC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189CC62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11 Grade</w:t>
            </w:r>
          </w:p>
          <w:p w14:paraId="516AA18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Steven, Philip, Gavin</w:t>
            </w:r>
          </w:p>
          <w:p w14:paraId="02C2BBD1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4.42</w:t>
            </w:r>
          </w:p>
          <w:p w14:paraId="03ABEE4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</w:p>
          <w:p w14:paraId="75E02FB2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12 Grade</w:t>
            </w:r>
          </w:p>
          <w:p w14:paraId="3492A8B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List of students: Bob, Peter</w:t>
            </w:r>
          </w:p>
          <w:p w14:paraId="795EE56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cs="Calibri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Average annual 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score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 from last year: 5.02</w:t>
            </w:r>
          </w:p>
        </w:tc>
      </w:tr>
      <w:tr w:rsidR="00B0289D" w:rsidRPr="00E96358" w14:paraId="4AC8A33B" w14:textId="77777777" w:rsidTr="004D6223">
        <w:tc>
          <w:tcPr>
            <w:tcW w:w="4922" w:type="dxa"/>
            <w:vAlign w:val="center"/>
          </w:tcPr>
          <w:p w14:paraId="76967E7A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[</w:t>
            </w:r>
          </w:p>
          <w:p w14:paraId="067EF713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George, Grade: 5, Graduated with an average score: 2.75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FD944FB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 xml:space="preserve">Student name: Alex, Grade: 9, Graduated 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with an average score: 3.66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5D382A0C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Peter, Grade: 8, Graduated with an average score: 2.83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4EB1F888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Boby, Grade: 5, Graduated with an average score: 4.20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C986202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John, Grade: 9, Graduated with an average score: 2.90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1CF4B015" w14:textId="77777777" w:rsidR="00B0289D" w:rsidRPr="004D6223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Steven, Grade: 2, Graduated with an average score: 4.90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',</w:t>
            </w:r>
          </w:p>
          <w:p w14:paraId="7213E8CC" w14:textId="77777777" w:rsidR="00B0289D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  <w:r w:rsidRPr="004D6223">
              <w:rPr>
                <w:rFonts w:ascii="Consolas" w:eastAsia="Times New Roman" w:hAnsi="Consolas" w:cstheme="minorHAnsi"/>
                <w:noProof/>
                <w:color w:val="000000"/>
              </w:rPr>
              <w:t>Student name: Darsy, Grade: 1, Graduated with an average score: 5.15</w:t>
            </w:r>
            <w:r>
              <w:rPr>
                <w:rFonts w:ascii="Consolas" w:eastAsia="Times New Roman" w:hAnsi="Consolas" w:cstheme="minorHAnsi"/>
                <w:noProof/>
                <w:color w:val="000000"/>
              </w:rPr>
              <w:t>'</w:t>
            </w:r>
          </w:p>
          <w:p w14:paraId="00D6CBC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>
              <w:rPr>
                <w:rFonts w:ascii="Consolas" w:eastAsia="Times New Roman" w:hAnsi="Consolas" w:cstheme="minorHAnsi"/>
                <w:noProof/>
                <w:color w:val="000000"/>
              </w:rPr>
              <w:t>]</w:t>
            </w:r>
          </w:p>
        </w:tc>
        <w:tc>
          <w:tcPr>
            <w:tcW w:w="4264" w:type="dxa"/>
            <w:vAlign w:val="center"/>
          </w:tcPr>
          <w:p w14:paraId="4B5459E6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lastRenderedPageBreak/>
              <w:t>2 Grade</w:t>
            </w:r>
          </w:p>
          <w:p w14:paraId="7E09A6C4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List of students: Darsy</w:t>
            </w:r>
          </w:p>
          <w:p w14:paraId="534FAD2E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</w:rPr>
              <w:t xml:space="preserve"> from last year: 5.15</w:t>
            </w:r>
          </w:p>
          <w:p w14:paraId="32B3A0D8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</w:p>
          <w:p w14:paraId="302E3DDC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3 Grade</w:t>
            </w:r>
          </w:p>
          <w:p w14:paraId="7907EE05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List of students: Steven</w:t>
            </w:r>
          </w:p>
          <w:p w14:paraId="4043327F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</w:rPr>
              <w:t xml:space="preserve"> from last year: 4.90</w:t>
            </w:r>
          </w:p>
          <w:p w14:paraId="6CF51590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</w:p>
          <w:p w14:paraId="114936F1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6 Grade</w:t>
            </w:r>
          </w:p>
          <w:p w14:paraId="40CD7851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List of students: Boby</w:t>
            </w:r>
          </w:p>
          <w:p w14:paraId="258DA12E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</w:rPr>
              <w:t xml:space="preserve"> from last year: 4.20</w:t>
            </w:r>
          </w:p>
          <w:p w14:paraId="456D2ED0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</w:p>
          <w:p w14:paraId="08A9B7E2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10 Grade</w:t>
            </w:r>
          </w:p>
          <w:p w14:paraId="7200162A" w14:textId="77777777" w:rsidR="00B0289D" w:rsidRPr="004D6223" w:rsidRDefault="00B0289D" w:rsidP="0076069C">
            <w:pPr>
              <w:spacing w:after="0"/>
              <w:rPr>
                <w:rFonts w:ascii="Consolas" w:hAnsi="Consolas" w:cs="Calibri"/>
              </w:rPr>
            </w:pPr>
            <w:r w:rsidRPr="004D6223">
              <w:rPr>
                <w:rFonts w:ascii="Consolas" w:hAnsi="Consolas" w:cs="Calibri"/>
              </w:rPr>
              <w:t>List of students: Alex</w:t>
            </w:r>
          </w:p>
          <w:p w14:paraId="085F4AE3" w14:textId="77777777" w:rsidR="00B0289D" w:rsidRPr="00E96358" w:rsidRDefault="00B0289D" w:rsidP="0076069C">
            <w:pPr>
              <w:spacing w:after="0"/>
              <w:rPr>
                <w:rFonts w:cs="Calibri"/>
              </w:rPr>
            </w:pPr>
            <w:r w:rsidRPr="004D6223">
              <w:rPr>
                <w:rFonts w:ascii="Consolas" w:hAnsi="Consolas" w:cs="Calibri"/>
              </w:rPr>
              <w:t xml:space="preserve">Average annual </w:t>
            </w:r>
            <w:r>
              <w:rPr>
                <w:rFonts w:ascii="Consolas" w:hAnsi="Consolas" w:cs="Calibri"/>
              </w:rPr>
              <w:t>score</w:t>
            </w:r>
            <w:r w:rsidRPr="004D6223">
              <w:rPr>
                <w:rFonts w:ascii="Consolas" w:hAnsi="Consolas" w:cs="Calibri"/>
              </w:rPr>
              <w:t xml:space="preserve"> from last year: 3.66</w:t>
            </w:r>
          </w:p>
        </w:tc>
      </w:tr>
    </w:tbl>
    <w:p w14:paraId="0E2AF431" w14:textId="06C6CFA4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lastRenderedPageBreak/>
        <w:t>Browser History</w:t>
      </w:r>
    </w:p>
    <w:p w14:paraId="20E6A28A" w14:textId="77777777" w:rsidR="00B0289D" w:rsidRPr="00E96358" w:rsidRDefault="00B0289D" w:rsidP="00B0289D">
      <w:pPr>
        <w:rPr>
          <w:b/>
        </w:rPr>
      </w:pPr>
      <w:r>
        <w:t xml:space="preserve">As </w:t>
      </w:r>
      <w:r w:rsidRPr="00E96358">
        <w:t>input</w:t>
      </w:r>
      <w:r>
        <w:t>,</w:t>
      </w:r>
      <w:r w:rsidRPr="00E96358">
        <w:t xml:space="preserve"> you will receive </w:t>
      </w:r>
      <w:r w:rsidRPr="00E96358">
        <w:rPr>
          <w:b/>
        </w:rPr>
        <w:t>two parameters</w:t>
      </w:r>
      <w:r w:rsidRPr="00E96358">
        <w:t xml:space="preserve">: </w:t>
      </w:r>
      <w:r w:rsidRPr="00E96358">
        <w:rPr>
          <w:b/>
        </w:rPr>
        <w:t>an</w:t>
      </w:r>
      <w:r w:rsidRPr="00E96358">
        <w:t xml:space="preserve"> </w:t>
      </w:r>
      <w:r w:rsidRPr="00E96358">
        <w:rPr>
          <w:b/>
        </w:rPr>
        <w:t>object and a string array.</w:t>
      </w:r>
    </w:p>
    <w:p w14:paraId="4AF65E73" w14:textId="77777777" w:rsidR="00B0289D" w:rsidRPr="00E96358" w:rsidRDefault="00B0289D" w:rsidP="00B0289D">
      <w:r w:rsidRPr="00E96358">
        <w:t xml:space="preserve">The object will be in format: </w:t>
      </w:r>
      <w:r w:rsidRPr="00E96358">
        <w:rPr>
          <w:rFonts w:ascii="Consolas" w:hAnsi="Consolas"/>
          <w:b/>
          <w:noProof/>
        </w:rPr>
        <w:t xml:space="preserve">{Browser Name}:{Name of the browser}, Open tabs:[…], Recently Closed: […], Browser Logs: </w:t>
      </w:r>
      <w:r w:rsidRPr="00E96358">
        <w:rPr>
          <w:rFonts w:ascii="Consolas" w:hAnsi="Consolas"/>
          <w:b/>
        </w:rPr>
        <w:t>[…]</w:t>
      </w:r>
      <w:r w:rsidRPr="00E96358">
        <w:t>. Your task is to fill in the object based on the actions we will get in the array of strings.</w:t>
      </w:r>
    </w:p>
    <w:p w14:paraId="68924534" w14:textId="77777777" w:rsidR="00B0289D" w:rsidRPr="00E96358" w:rsidRDefault="00B0289D" w:rsidP="00B0289D">
      <w:r w:rsidRPr="00E96358">
        <w:t xml:space="preserve">You can </w:t>
      </w:r>
      <w:r w:rsidRPr="00E96358">
        <w:rPr>
          <w:b/>
        </w:rPr>
        <w:t>open</w:t>
      </w:r>
      <w:r w:rsidRPr="00E96358">
        <w:t xml:space="preserve"> any site in the world as many times as you like; if you do that </w:t>
      </w:r>
      <w:r w:rsidRPr="00E96358">
        <w:rPr>
          <w:u w:val="single"/>
        </w:rPr>
        <w:t>add it to the open tabs</w:t>
      </w:r>
      <w:r w:rsidRPr="00E96358">
        <w:t>.</w:t>
      </w:r>
    </w:p>
    <w:p w14:paraId="4E75DD84" w14:textId="77777777" w:rsidR="00B0289D" w:rsidRPr="00E96358" w:rsidRDefault="00B0289D" w:rsidP="00B0289D">
      <w:pPr>
        <w:rPr>
          <w:b/>
        </w:rPr>
      </w:pPr>
      <w:r w:rsidRPr="00E96358">
        <w:t xml:space="preserve">You can </w:t>
      </w:r>
      <w:r w:rsidRPr="00E96358">
        <w:rPr>
          <w:b/>
        </w:rPr>
        <w:t xml:space="preserve">close </w:t>
      </w:r>
      <w:r w:rsidRPr="00E96358">
        <w:t xml:space="preserve">only these tabs you have </w:t>
      </w:r>
      <w:r w:rsidRPr="00E96358">
        <w:rPr>
          <w:b/>
        </w:rPr>
        <w:t>opened already</w:t>
      </w:r>
      <w:r w:rsidRPr="00E96358">
        <w:t xml:space="preserve">! If </w:t>
      </w:r>
      <w:r>
        <w:t xml:space="preserve">the </w:t>
      </w:r>
      <w:r w:rsidRPr="00E96358">
        <w:t xml:space="preserve">current action contains </w:t>
      </w:r>
      <w:r>
        <w:t xml:space="preserve">a </w:t>
      </w:r>
      <w:r w:rsidRPr="00E96358">
        <w:t>valid opened site, you should remove it from "</w:t>
      </w:r>
      <w:r w:rsidRPr="00E96358">
        <w:rPr>
          <w:rFonts w:ascii="Consolas" w:hAnsi="Consolas"/>
          <w:b/>
          <w:noProof/>
        </w:rPr>
        <w:t>Open Tabs</w:t>
      </w:r>
      <w:r w:rsidRPr="00E96358">
        <w:t>" and put it into "</w:t>
      </w:r>
      <w:r w:rsidRPr="00E96358">
        <w:rPr>
          <w:rFonts w:ascii="Consolas" w:hAnsi="Consolas"/>
          <w:b/>
          <w:noProof/>
        </w:rPr>
        <w:t>Recently closed</w:t>
      </w:r>
      <w:r w:rsidRPr="00E96358">
        <w:t xml:space="preserve">", otherwise </w:t>
      </w:r>
      <w:r w:rsidRPr="00E96358">
        <w:rPr>
          <w:b/>
        </w:rPr>
        <w:t>don't do anything!</w:t>
      </w:r>
    </w:p>
    <w:p w14:paraId="1ABFF3F0" w14:textId="77777777" w:rsidR="00B0289D" w:rsidRPr="00E96358" w:rsidRDefault="00B0289D" w:rsidP="00B0289D">
      <w:r w:rsidRPr="00E96358">
        <w:rPr>
          <w:b/>
        </w:rPr>
        <w:t xml:space="preserve">Browser Logs </w:t>
      </w:r>
      <w:r w:rsidRPr="00E96358">
        <w:t xml:space="preserve">will hold every single </w:t>
      </w:r>
      <w:r w:rsidRPr="00E96358">
        <w:rPr>
          <w:b/>
        </w:rPr>
        <w:t xml:space="preserve">Valid </w:t>
      </w:r>
      <w:r w:rsidRPr="00E96358">
        <w:t xml:space="preserve">action, which you did </w:t>
      </w:r>
      <w:r w:rsidRPr="00E96358">
        <w:rPr>
          <w:noProof/>
        </w:rPr>
        <w:t>(</w:t>
      </w:r>
      <w:r w:rsidRPr="00E96358">
        <w:t>Open and Close).</w:t>
      </w:r>
    </w:p>
    <w:p w14:paraId="50FDEFA4" w14:textId="77777777" w:rsidR="00B0289D" w:rsidRPr="00E96358" w:rsidRDefault="00B0289D" w:rsidP="00B0289D">
      <w:r>
        <w:t>There</w:t>
      </w:r>
      <w:r w:rsidRPr="00C42BB4">
        <w:t xml:space="preserve"> is</w:t>
      </w:r>
      <w:r w:rsidRPr="00E96358">
        <w:t xml:space="preserve"> a </w:t>
      </w:r>
      <w:r w:rsidRPr="00E96358">
        <w:rPr>
          <w:b/>
        </w:rPr>
        <w:t>special case</w:t>
      </w:r>
      <w:r w:rsidRPr="00E96358">
        <w:t xml:space="preserve"> in which you can get an action that says: </w:t>
      </w:r>
      <w:r w:rsidRPr="00E96358">
        <w:rPr>
          <w:rFonts w:ascii="Consolas" w:hAnsi="Consolas"/>
          <w:b/>
          <w:noProof/>
        </w:rPr>
        <w:t>"Clear History and Cache</w:t>
      </w:r>
      <w:r w:rsidRPr="00E96358">
        <w:rPr>
          <w:rFonts w:ascii="Consolas" w:hAnsi="Consolas"/>
          <w:b/>
        </w:rPr>
        <w:t>"</w:t>
      </w:r>
      <w:r w:rsidRPr="00E96358">
        <w:rPr>
          <w:b/>
        </w:rPr>
        <w:t xml:space="preserve">. </w:t>
      </w:r>
      <w:r w:rsidRPr="00E96358">
        <w:t xml:space="preserve">That means you should </w:t>
      </w:r>
      <w:r w:rsidRPr="00E96358">
        <w:rPr>
          <w:b/>
        </w:rPr>
        <w:t>empty the whole object</w:t>
      </w:r>
      <w:r w:rsidRPr="00E96358">
        <w:t>.</w:t>
      </w:r>
    </w:p>
    <w:p w14:paraId="38DF3BEC" w14:textId="77777777" w:rsidR="00B0289D" w:rsidRPr="00E96358" w:rsidRDefault="00B0289D" w:rsidP="00B0289D">
      <w:r>
        <w:t>In</w:t>
      </w:r>
      <w:r w:rsidRPr="00E96358">
        <w:t xml:space="preserve"> the end, print the object in </w:t>
      </w:r>
      <w:r>
        <w:t xml:space="preserve">the </w:t>
      </w:r>
      <w:r w:rsidRPr="00E96358">
        <w:t>format:</w:t>
      </w:r>
    </w:p>
    <w:p w14:paraId="670AA24D" w14:textId="77777777" w:rsidR="00B0289D" w:rsidRPr="00E96358" w:rsidRDefault="00B0289D" w:rsidP="00B0289D">
      <w:pPr>
        <w:rPr>
          <w:rFonts w:ascii="Consolas" w:hAnsi="Consolas"/>
          <w:b/>
        </w:rPr>
      </w:pPr>
      <w:r w:rsidRPr="00E96358">
        <w:rPr>
          <w:rFonts w:ascii="Consolas" w:hAnsi="Consolas"/>
          <w:b/>
          <w:noProof/>
        </w:rPr>
        <w:t>{Browser name}</w:t>
      </w:r>
    </w:p>
    <w:p w14:paraId="1E014E73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Open Tabs: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332B4986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Recently Closed: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1EB078EA" w14:textId="77777777" w:rsidR="00B0289D" w:rsidRPr="00E96358" w:rsidRDefault="00B0289D" w:rsidP="00B0289D">
      <w:r w:rsidRPr="00E96358">
        <w:rPr>
          <w:rFonts w:ascii="Consolas" w:hAnsi="Consolas"/>
          <w:b/>
          <w:noProof/>
        </w:rPr>
        <w:t>Browser Logs: {[…]}</w:t>
      </w:r>
      <w:r w:rsidRPr="00E96358">
        <w:rPr>
          <w:noProof/>
        </w:rPr>
        <w:t xml:space="preserve"> </w:t>
      </w:r>
      <w:r w:rsidRPr="00E96358">
        <w:t>// Joined by comma and space</w:t>
      </w:r>
    </w:p>
    <w:p w14:paraId="731B7DAD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96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04"/>
        <w:gridCol w:w="5207"/>
      </w:tblGrid>
      <w:tr w:rsidR="00B0289D" w:rsidRPr="00E96358" w14:paraId="353C93B8" w14:textId="77777777" w:rsidTr="00FF5879">
        <w:tc>
          <w:tcPr>
            <w:tcW w:w="4404" w:type="dxa"/>
            <w:shd w:val="clear" w:color="auto" w:fill="D9D9D9" w:themeFill="background1" w:themeFillShade="D9"/>
            <w:vAlign w:val="center"/>
          </w:tcPr>
          <w:p w14:paraId="00B1396E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5207" w:type="dxa"/>
            <w:shd w:val="clear" w:color="auto" w:fill="D9D9D9" w:themeFill="background1" w:themeFillShade="D9"/>
            <w:vAlign w:val="center"/>
          </w:tcPr>
          <w:p w14:paraId="29F4F3E0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448B0855" w14:textId="77777777" w:rsidTr="00FF5879">
        <w:tc>
          <w:tcPr>
            <w:tcW w:w="4404" w:type="dxa"/>
            <w:vAlign w:val="center"/>
          </w:tcPr>
          <w:p w14:paraId="6FFBD9C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{"Browser Name":"Google Chrome","Open Tabs":["Facebook","YouTube","Google Translate"],</w:t>
            </w:r>
          </w:p>
          <w:p w14:paraId="2BDEF7B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lastRenderedPageBreak/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Closed":["Yahoo","Gmail"],</w:t>
            </w:r>
          </w:p>
          <w:p w14:paraId="23D1AA6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YouTube","Open Yahoo","Open Google Translate","Close Yahoo","Open Gmail","Close Gmail","Open Facebook"]},</w:t>
            </w:r>
          </w:p>
          <w:p w14:paraId="3D830E7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["Close Facebook", "Open StackOverFlow", "Open Google"]</w:t>
            </w:r>
          </w:p>
          <w:p w14:paraId="67CF4F16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1719E6FF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Google Chrome</w:t>
            </w:r>
          </w:p>
          <w:p w14:paraId="57BF7C9B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YouTube, Google Translate, StackOverFlow, Google</w:t>
            </w:r>
          </w:p>
          <w:p w14:paraId="681C3A72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Recently Closed: Yahoo, Gmail, Facebook</w:t>
            </w:r>
          </w:p>
          <w:p w14:paraId="1DFB1616" w14:textId="77777777" w:rsidR="00B0289D" w:rsidRPr="00E96358" w:rsidRDefault="00B0289D" w:rsidP="0076069C">
            <w:pPr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YouTube, Open Yahoo, Open Google Translate, Close Yahoo, Open Gmail, Close Gmail, Open Facebook, Close Facebook, Open StackOverFlow, Open Google</w:t>
            </w:r>
          </w:p>
        </w:tc>
      </w:tr>
      <w:tr w:rsidR="00B0289D" w:rsidRPr="00E96358" w14:paraId="77DF6F9A" w14:textId="77777777" w:rsidTr="00FF5879">
        <w:tc>
          <w:tcPr>
            <w:tcW w:w="4404" w:type="dxa"/>
            <w:vAlign w:val="center"/>
          </w:tcPr>
          <w:p w14:paraId="24CB8384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lastRenderedPageBreak/>
              <w:t>{"Browser Name":"Mozilla Firefox",</w:t>
            </w:r>
          </w:p>
          <w:p w14:paraId="2E81223D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"Open Tabs":["YouTube"],</w:t>
            </w:r>
          </w:p>
          <w:p w14:paraId="2B0B5C5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"Recently Closed":["Gmail", "Dropbox"],</w:t>
            </w:r>
          </w:p>
          <w:p w14:paraId="6DE2822B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"Browser Logs":["Open Gmail", "Close Gmail", "Open Dropbox", "Open YouTube", "Close Dropbox"]},</w:t>
            </w:r>
          </w:p>
          <w:p w14:paraId="25A8A28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color w:val="000000"/>
              </w:rPr>
              <w:t xml:space="preserve">    </w:t>
            </w: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["Open Wikipedia", "Clear History and Cache", "Open Twitter"]</w:t>
            </w:r>
          </w:p>
          <w:p w14:paraId="51701F6F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</w:p>
        </w:tc>
        <w:tc>
          <w:tcPr>
            <w:tcW w:w="5207" w:type="dxa"/>
            <w:vAlign w:val="center"/>
          </w:tcPr>
          <w:p w14:paraId="5572D1F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Mozilla Firefox</w:t>
            </w:r>
          </w:p>
          <w:p w14:paraId="30EDFF7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Open Tabs: Twitter</w:t>
            </w:r>
          </w:p>
          <w:p w14:paraId="356E7968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 xml:space="preserve">Recently Closed: </w:t>
            </w:r>
          </w:p>
          <w:p w14:paraId="6A346A5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Browser Logs: Open Twitter</w:t>
            </w:r>
          </w:p>
        </w:tc>
      </w:tr>
    </w:tbl>
    <w:p w14:paraId="51C96067" w14:textId="7845F568" w:rsidR="00B0289D" w:rsidRPr="00E96358" w:rsidRDefault="00B0289D" w:rsidP="00B0289D">
      <w:pPr>
        <w:pStyle w:val="Heading2"/>
        <w:numPr>
          <w:ilvl w:val="0"/>
          <w:numId w:val="17"/>
        </w:numPr>
        <w:rPr>
          <w:lang w:val="bg-BG"/>
        </w:rPr>
      </w:pPr>
      <w:r w:rsidRPr="00E96358">
        <w:t>Sequences</w:t>
      </w:r>
    </w:p>
    <w:p w14:paraId="35843A31" w14:textId="77777777" w:rsidR="00B0289D" w:rsidRPr="00E96358" w:rsidRDefault="00B0289D" w:rsidP="00B0289D">
      <w:r w:rsidRPr="00E96358">
        <w:t xml:space="preserve">You are tasked with storing sequences of numbers. You will receive an </w:t>
      </w:r>
      <w:r w:rsidRPr="00E96358">
        <w:rPr>
          <w:b/>
        </w:rPr>
        <w:t>array of strings; each of them will contain</w:t>
      </w:r>
      <w:r w:rsidRPr="00E96358">
        <w:t xml:space="preserve"> </w:t>
      </w:r>
      <w:r>
        <w:t xml:space="preserve">an </w:t>
      </w:r>
      <w:r w:rsidRPr="00E96358">
        <w:t xml:space="preserve">unknown amount of </w:t>
      </w:r>
      <w:r w:rsidRPr="00E96358">
        <w:rPr>
          <w:b/>
        </w:rPr>
        <w:t>arrays containing numbers,</w:t>
      </w:r>
      <w:r w:rsidRPr="00E96358">
        <w:t xml:space="preserve"> from which you must store only the </w:t>
      </w:r>
      <w:r w:rsidRPr="00E96358">
        <w:rPr>
          <w:b/>
        </w:rPr>
        <w:t>unique</w:t>
      </w:r>
      <w:r w:rsidRPr="00E96358">
        <w:t xml:space="preserve"> arrays </w:t>
      </w:r>
      <w:r w:rsidRPr="00E96358">
        <w:rPr>
          <w:noProof/>
        </w:rPr>
        <w:t>(</w:t>
      </w:r>
      <w:r w:rsidRPr="00E96358">
        <w:t xml:space="preserve">duplicate arrays should be discarded). An array is considered the </w:t>
      </w:r>
      <w:r w:rsidRPr="00E96358">
        <w:rPr>
          <w:b/>
        </w:rPr>
        <w:t>same</w:t>
      </w:r>
      <w:r w:rsidRPr="00E96358">
        <w:t xml:space="preserve"> </w:t>
      </w:r>
      <w:r w:rsidRPr="00E96358">
        <w:rPr>
          <w:noProof/>
        </w:rPr>
        <w:t>(</w:t>
      </w:r>
      <w:r w:rsidRPr="00E96358">
        <w:rPr>
          <w:b/>
          <w:noProof/>
        </w:rPr>
        <w:t xml:space="preserve">NOT </w:t>
      </w:r>
      <w:r w:rsidRPr="00E96358">
        <w:rPr>
          <w:b/>
        </w:rPr>
        <w:t>unique</w:t>
      </w:r>
      <w:r w:rsidRPr="00E96358">
        <w:rPr>
          <w:noProof/>
        </w:rPr>
        <w:t xml:space="preserve">) </w:t>
      </w:r>
      <w:r w:rsidRPr="00E96358">
        <w:t xml:space="preserve">if it contains the </w:t>
      </w:r>
      <w:r w:rsidRPr="00E96358">
        <w:rPr>
          <w:b/>
        </w:rPr>
        <w:t xml:space="preserve">same numbers </w:t>
      </w:r>
      <w:r w:rsidRPr="00E96358">
        <w:t>as another array</w:t>
      </w:r>
      <w:r w:rsidRPr="00E96358">
        <w:rPr>
          <w:b/>
        </w:rPr>
        <w:t>, regardless of their order</w:t>
      </w:r>
      <w:r w:rsidRPr="00E96358">
        <w:t xml:space="preserve">. </w:t>
      </w:r>
    </w:p>
    <w:p w14:paraId="2CB93D6C" w14:textId="77777777" w:rsidR="00B0289D" w:rsidRPr="00E96358" w:rsidRDefault="00B0289D" w:rsidP="00B0289D">
      <w:r w:rsidRPr="00E96358">
        <w:t xml:space="preserve">After storing all arrays, your program should print them back in </w:t>
      </w:r>
      <w:r w:rsidRPr="00E96358">
        <w:rPr>
          <w:b/>
        </w:rPr>
        <w:t>ascending</w:t>
      </w:r>
      <w:r w:rsidRPr="00E96358">
        <w:t xml:space="preserve"> order based on their </w:t>
      </w:r>
      <w:r w:rsidRPr="00E96358">
        <w:rPr>
          <w:b/>
        </w:rPr>
        <w:t>length</w:t>
      </w:r>
      <w:r w:rsidRPr="00E96358">
        <w:t xml:space="preserve">, if two arrays have the same length, they should be printed in </w:t>
      </w:r>
      <w:r w:rsidRPr="00E96358">
        <w:rPr>
          <w:b/>
        </w:rPr>
        <w:t>order of being received from the input</w:t>
      </w:r>
      <w:r w:rsidRPr="00E96358">
        <w:t xml:space="preserve">. Each array should be printed in </w:t>
      </w:r>
      <w:r w:rsidRPr="00E96358">
        <w:rPr>
          <w:b/>
        </w:rPr>
        <w:t xml:space="preserve">descending order </w:t>
      </w:r>
      <w:r w:rsidRPr="00E96358">
        <w:t xml:space="preserve">in the format </w:t>
      </w:r>
      <w:r w:rsidRPr="00E96358">
        <w:rPr>
          <w:rFonts w:ascii="Consolas" w:hAnsi="Consolas"/>
          <w:b/>
          <w:noProof/>
        </w:rPr>
        <w:t>"[a</w:t>
      </w:r>
      <w:r w:rsidRPr="00E96358">
        <w:rPr>
          <w:rFonts w:ascii="Consolas" w:hAnsi="Consolas"/>
          <w:b/>
          <w:noProof/>
          <w:vertAlign w:val="subscript"/>
        </w:rPr>
        <w:t>1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2</w:t>
      </w:r>
      <w:r w:rsidRPr="00E96358">
        <w:rPr>
          <w:rFonts w:ascii="Consolas" w:hAnsi="Consolas"/>
          <w:b/>
          <w:noProof/>
        </w:rPr>
        <w:t>, a</w:t>
      </w:r>
      <w:r w:rsidRPr="00E96358">
        <w:rPr>
          <w:rFonts w:ascii="Consolas" w:hAnsi="Consolas"/>
          <w:b/>
          <w:noProof/>
          <w:vertAlign w:val="subscript"/>
        </w:rPr>
        <w:t>3</w:t>
      </w:r>
      <w:r w:rsidRPr="00E96358">
        <w:rPr>
          <w:rFonts w:ascii="Consolas" w:hAnsi="Consolas"/>
          <w:b/>
          <w:noProof/>
        </w:rPr>
        <w:t>,… a</w:t>
      </w:r>
      <w:r w:rsidRPr="00E96358">
        <w:rPr>
          <w:rFonts w:ascii="Consolas" w:hAnsi="Consolas"/>
          <w:b/>
          <w:noProof/>
          <w:vertAlign w:val="subscript"/>
        </w:rPr>
        <w:t>n</w:t>
      </w:r>
      <w:r w:rsidRPr="00E96358">
        <w:rPr>
          <w:rFonts w:ascii="Consolas" w:hAnsi="Consolas"/>
          <w:b/>
        </w:rPr>
        <w:t>]"</w:t>
      </w:r>
      <w:r>
        <w:t>. Check the examples bel</w:t>
      </w:r>
      <w:r w:rsidRPr="00E96358">
        <w:t>ow.</w:t>
      </w:r>
    </w:p>
    <w:p w14:paraId="597626FC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input</w:t>
      </w:r>
      <w:r w:rsidRPr="00E96358">
        <w:t xml:space="preserve"> comes as an </w:t>
      </w:r>
      <w:r w:rsidRPr="00E96358">
        <w:rPr>
          <w:b/>
        </w:rPr>
        <w:t>array of strings</w:t>
      </w:r>
      <w:r w:rsidRPr="00E96358">
        <w:t xml:space="preserve"> where </w:t>
      </w:r>
      <w:r w:rsidRPr="00E96358">
        <w:rPr>
          <w:b/>
        </w:rPr>
        <w:t xml:space="preserve">each entry is a </w:t>
      </w:r>
      <w:r w:rsidRPr="00E96358">
        <w:rPr>
          <w:b/>
          <w:noProof/>
        </w:rPr>
        <w:t xml:space="preserve">JSON </w:t>
      </w:r>
      <w:r w:rsidRPr="00E96358">
        <w:rPr>
          <w:b/>
        </w:rPr>
        <w:t>representing an array of numbers</w:t>
      </w:r>
      <w:r w:rsidRPr="00E96358">
        <w:t>.</w:t>
      </w:r>
    </w:p>
    <w:p w14:paraId="24C267B7" w14:textId="77777777" w:rsidR="00B0289D" w:rsidRPr="00E96358" w:rsidRDefault="00B0289D" w:rsidP="00B0289D">
      <w:r w:rsidRPr="00E96358">
        <w:t xml:space="preserve">The </w:t>
      </w:r>
      <w:r w:rsidRPr="00E96358">
        <w:rPr>
          <w:b/>
        </w:rPr>
        <w:t>output</w:t>
      </w:r>
      <w:r w:rsidRPr="00E96358">
        <w:t xml:space="preserve"> should be printed on the console - each array printed on a new line in the format </w:t>
      </w:r>
      <w:r w:rsidRPr="00E96358">
        <w:rPr>
          <w:rFonts w:ascii="Consolas" w:hAnsi="Consolas"/>
          <w:b/>
          <w:noProof/>
        </w:rPr>
        <w:t>"[a1, a2, a3,… an]</w:t>
      </w:r>
      <w:r>
        <w:rPr>
          <w:rFonts w:ascii="Consolas" w:hAnsi="Consolas"/>
          <w:b/>
          <w:noProof/>
        </w:rPr>
        <w:t>"</w:t>
      </w:r>
      <w:r w:rsidRPr="00E96358">
        <w:rPr>
          <w:rFonts w:ascii="Consolas" w:hAnsi="Consolas"/>
          <w:b/>
          <w:noProof/>
        </w:rPr>
        <w:t>,</w:t>
      </w:r>
      <w:r>
        <w:t xml:space="preserve"> following the above-</w:t>
      </w:r>
      <w:r w:rsidRPr="00E96358">
        <w:t>mentioned ordering.</w:t>
      </w:r>
    </w:p>
    <w:p w14:paraId="5111ACF9" w14:textId="77777777" w:rsidR="00B0289D" w:rsidRPr="00E96358" w:rsidRDefault="00B0289D" w:rsidP="00B0289D">
      <w:pPr>
        <w:pStyle w:val="Heading3"/>
      </w:pPr>
      <w:r w:rsidRPr="00E96358">
        <w:t>Examples</w:t>
      </w:r>
    </w:p>
    <w:tbl>
      <w:tblPr>
        <w:tblStyle w:val="TableGrid"/>
        <w:tblW w:w="808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  <w:gridCol w:w="3557"/>
      </w:tblGrid>
      <w:tr w:rsidR="00B0289D" w:rsidRPr="00E96358" w14:paraId="7D599670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25AFF7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Input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6DC5298" w14:textId="77777777" w:rsidR="00B0289D" w:rsidRPr="00E96358" w:rsidRDefault="00B0289D" w:rsidP="0076069C">
            <w:pPr>
              <w:spacing w:after="0"/>
              <w:jc w:val="center"/>
              <w:rPr>
                <w:b/>
              </w:rPr>
            </w:pPr>
            <w:r w:rsidRPr="00E96358">
              <w:rPr>
                <w:b/>
              </w:rPr>
              <w:t>Output</w:t>
            </w:r>
          </w:p>
        </w:tc>
      </w:tr>
      <w:tr w:rsidR="00B0289D" w:rsidRPr="00E96358" w14:paraId="1DFDF387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D456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["[-3, -2, -1, 0, 1, 2, 3, 4]",</w:t>
            </w:r>
          </w:p>
          <w:p w14:paraId="598BED29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"[10, 1, -17, 0, 2, 13]",</w:t>
            </w:r>
          </w:p>
          <w:p w14:paraId="6816240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"[4, -3, 3, -2, 2, -1, 1, 0]"]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C3C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[13, 10, 2, 1, 0, -17]</w:t>
            </w:r>
          </w:p>
          <w:p w14:paraId="6512D18D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[4, 3, 2, 1, 0, -1, -2, -3]</w:t>
            </w:r>
          </w:p>
        </w:tc>
      </w:tr>
      <w:tr w:rsidR="00B0289D" w:rsidRPr="00E96358" w14:paraId="27D58881" w14:textId="77777777" w:rsidTr="00FF5879"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44BB3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["[7.14, 7.180, 7.339, 80.099]",</w:t>
            </w:r>
          </w:p>
          <w:p w14:paraId="3288DAB5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80.0990, 7.140000, 7.18]",</w:t>
            </w:r>
          </w:p>
          <w:p w14:paraId="473B32F0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"[7.339, 7.180, 7.14, 80.099]"]</w:t>
            </w:r>
          </w:p>
        </w:tc>
        <w:tc>
          <w:tcPr>
            <w:tcW w:w="3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EB37" w14:textId="77777777" w:rsidR="00B0289D" w:rsidRPr="00E96358" w:rsidRDefault="00B0289D" w:rsidP="007606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E96358">
              <w:rPr>
                <w:rFonts w:ascii="Consolas" w:eastAsia="Times New Roman" w:hAnsi="Consolas" w:cstheme="minorHAnsi"/>
                <w:noProof/>
                <w:color w:val="000000"/>
              </w:rPr>
              <w:t>[80.099, 7.339, 7.18, 7.14]</w:t>
            </w:r>
          </w:p>
        </w:tc>
      </w:tr>
    </w:tbl>
    <w:p w14:paraId="383B67BC" w14:textId="226A7C2E" w:rsidR="00EC7593" w:rsidRDefault="003B1324" w:rsidP="00B0289D">
      <w:pPr>
        <w:pStyle w:val="Heading2"/>
        <w:numPr>
          <w:ilvl w:val="0"/>
          <w:numId w:val="17"/>
        </w:numPr>
      </w:pPr>
      <w:r>
        <w:lastRenderedPageBreak/>
        <w:t>Garage</w:t>
      </w:r>
    </w:p>
    <w:p w14:paraId="4BFCF5D6" w14:textId="77777777" w:rsidR="00C95D66" w:rsidRDefault="003B1324" w:rsidP="00EC7593">
      <w:pPr>
        <w:rPr>
          <w:lang w:val="en-US"/>
        </w:rPr>
      </w:pPr>
      <w:r>
        <w:rPr>
          <w:lang w:val="en-US"/>
        </w:rPr>
        <w:t xml:space="preserve">Write a function that </w:t>
      </w:r>
      <w:r w:rsidRPr="003B1324">
        <w:rPr>
          <w:b/>
          <w:lang w:val="en-US"/>
        </w:rPr>
        <w:t>stores cars</w:t>
      </w:r>
      <w:r>
        <w:rPr>
          <w:lang w:val="en-US"/>
        </w:rPr>
        <w:t xml:space="preserve"> in garages. You will be given an </w:t>
      </w:r>
      <w:r w:rsidRPr="003B1324">
        <w:rPr>
          <w:b/>
          <w:lang w:val="en-US"/>
        </w:rPr>
        <w:t>array of strings</w:t>
      </w:r>
      <w:r>
        <w:rPr>
          <w:lang w:val="en-US"/>
        </w:rPr>
        <w:t xml:space="preserve">. Each string will contain </w:t>
      </w:r>
      <w:r w:rsidR="00677A4E">
        <w:rPr>
          <w:lang w:val="en-US"/>
        </w:rPr>
        <w:t xml:space="preserve">a </w:t>
      </w:r>
      <w:r w:rsidRPr="003B1324">
        <w:rPr>
          <w:b/>
          <w:lang w:val="en-US"/>
        </w:rPr>
        <w:t>number of a garage</w:t>
      </w:r>
      <w:r>
        <w:rPr>
          <w:lang w:val="en-US"/>
        </w:rPr>
        <w:t xml:space="preserve"> and </w:t>
      </w:r>
      <w:r w:rsidRPr="003B1324">
        <w:rPr>
          <w:b/>
          <w:lang w:val="en-US"/>
        </w:rPr>
        <w:t>info about a car</w:t>
      </w:r>
      <w:r>
        <w:rPr>
          <w:lang w:val="en-US"/>
        </w:rPr>
        <w:t>. You have to store the car (with its info) in the given garage. The info about the car will be in the format</w:t>
      </w:r>
      <w:r w:rsidR="00C95D66">
        <w:rPr>
          <w:lang w:val="en-US"/>
        </w:rPr>
        <w:t>:</w:t>
      </w:r>
    </w:p>
    <w:p w14:paraId="3F0A972E" w14:textId="0374A20C" w:rsidR="00B92C64" w:rsidRDefault="003B1324" w:rsidP="00B92C64">
      <w:pPr>
        <w:ind w:left="708"/>
        <w:rPr>
          <w:b/>
          <w:lang w:val="en-US"/>
        </w:rPr>
      </w:pPr>
      <w:r>
        <w:rPr>
          <w:lang w:val="en-US"/>
        </w:rPr>
        <w:t xml:space="preserve"> </w:t>
      </w:r>
      <w:r w:rsidRPr="00C95D66">
        <w:rPr>
          <w:rFonts w:ascii="Consolas" w:hAnsi="Consolas"/>
          <w:b/>
          <w:lang w:val="en-US"/>
        </w:rPr>
        <w:t>"{key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1</w:t>
      </w:r>
      <w:r w:rsidRPr="00C95D66">
        <w:rPr>
          <w:rFonts w:ascii="Consolas" w:hAnsi="Consolas"/>
          <w:b/>
          <w:lang w:val="en-US"/>
        </w:rPr>
        <w:t>}, {key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}: {value</w:t>
      </w:r>
      <w:r w:rsidR="00B92C64">
        <w:rPr>
          <w:rFonts w:ascii="Consolas" w:hAnsi="Consolas"/>
          <w:b/>
          <w:lang w:val="en-US"/>
        </w:rPr>
        <w:t>2</w:t>
      </w:r>
      <w:r w:rsidRPr="00C95D66">
        <w:rPr>
          <w:rFonts w:ascii="Consolas" w:hAnsi="Consolas"/>
          <w:b/>
          <w:lang w:val="en-US"/>
        </w:rPr>
        <w:t>}…"</w:t>
      </w:r>
    </w:p>
    <w:p w14:paraId="1920EFB5" w14:textId="145688EB" w:rsidR="00842D3B" w:rsidRPr="00B92C64" w:rsidRDefault="003B1324" w:rsidP="00B92C64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If the garage </w:t>
      </w:r>
      <w:r w:rsidRPr="003B1324">
        <w:rPr>
          <w:b/>
          <w:lang w:val="en-US"/>
        </w:rPr>
        <w:t>does not exist, create it</w:t>
      </w:r>
      <w:r>
        <w:rPr>
          <w:lang w:val="en-US"/>
        </w:rPr>
        <w:t xml:space="preserve">. The cars will always be </w:t>
      </w:r>
      <w:r w:rsidRPr="003B1324">
        <w:rPr>
          <w:b/>
          <w:lang w:val="en-US"/>
        </w:rPr>
        <w:t>unique.</w:t>
      </w:r>
      <w:r w:rsidR="00842D3B">
        <w:rPr>
          <w:b/>
          <w:lang w:val="en-US"/>
        </w:rPr>
        <w:t xml:space="preserve"> </w:t>
      </w:r>
      <w:r w:rsidR="00842D3B" w:rsidRPr="00842D3B">
        <w:rPr>
          <w:lang w:val="en-US"/>
        </w:rPr>
        <w:t>At the end</w:t>
      </w:r>
      <w:r w:rsidR="00842D3B">
        <w:rPr>
          <w:b/>
          <w:lang w:val="en-US"/>
        </w:rPr>
        <w:t xml:space="preserve"> </w:t>
      </w:r>
      <w:r w:rsidR="00842D3B">
        <w:rPr>
          <w:lang w:val="en-US"/>
        </w:rPr>
        <w:t>print the result in the format:</w:t>
      </w:r>
      <w:r w:rsidR="00842D3B">
        <w:rPr>
          <w:lang w:val="en-US"/>
        </w:rPr>
        <w:br/>
      </w:r>
      <w:r w:rsidR="00842D3B" w:rsidRPr="00B92C64">
        <w:rPr>
          <w:rFonts w:ascii="Consolas" w:hAnsi="Consolas"/>
          <w:b/>
          <w:lang w:val="en-US"/>
        </w:rPr>
        <w:t xml:space="preserve">"Garage </w:t>
      </w:r>
      <w:r w:rsidR="00842D3B" w:rsidRPr="00B92C64">
        <w:rPr>
          <w:rFonts w:ascii="Consolas" w:hAnsi="Consolas"/>
          <w:b/>
        </w:rPr>
        <w:t>№</w:t>
      </w:r>
      <w:r w:rsidR="00D7081E" w:rsidRPr="00B92C64">
        <w:rPr>
          <w:rFonts w:ascii="Consolas" w:hAnsi="Consolas"/>
          <w:b/>
          <w:lang w:val="en-US"/>
        </w:rPr>
        <w:t xml:space="preserve"> {number}:</w:t>
      </w:r>
      <w:r w:rsidR="00D7081E" w:rsidRPr="00B92C64">
        <w:rPr>
          <w:rFonts w:ascii="Consolas" w:hAnsi="Consolas"/>
          <w:b/>
          <w:lang w:val="en-US"/>
        </w:rPr>
        <w:br/>
        <w:t xml:space="preserve">--- </w:t>
      </w:r>
      <w:r w:rsidR="00842D3B" w:rsidRPr="00B92C64">
        <w:rPr>
          <w:rFonts w:ascii="Consolas" w:hAnsi="Consolas"/>
          <w:b/>
          <w:lang w:val="en-US"/>
        </w:rPr>
        <w:t>{carOneKeyOne} - {carOneValueOne}, {carOneKeyTwo} - {carOneValueTwo}…</w:t>
      </w:r>
      <w:r w:rsidR="00842D3B" w:rsidRPr="00B92C64">
        <w:rPr>
          <w:rFonts w:ascii="Consolas" w:hAnsi="Consolas"/>
          <w:b/>
          <w:lang w:val="en-US"/>
        </w:rPr>
        <w:br/>
        <w:t>--- {the same for the next car}</w:t>
      </w:r>
      <w:r w:rsidR="00842D3B" w:rsidRPr="00B92C64">
        <w:rPr>
          <w:rFonts w:ascii="Consolas" w:hAnsi="Consolas"/>
          <w:b/>
          <w:lang w:val="en-US"/>
        </w:rPr>
        <w:br/>
        <w:t xml:space="preserve">Garage </w:t>
      </w:r>
      <w:r w:rsidR="00842D3B" w:rsidRPr="00B92C64">
        <w:rPr>
          <w:rFonts w:ascii="Consolas" w:hAnsi="Consolas"/>
          <w:b/>
        </w:rPr>
        <w:t>№</w:t>
      </w:r>
      <w:r w:rsidR="00842D3B" w:rsidRPr="00B92C64">
        <w:rPr>
          <w:rFonts w:ascii="Consolas" w:hAnsi="Consolas"/>
          <w:b/>
          <w:lang w:val="en-US"/>
        </w:rPr>
        <w:t xml:space="preserve"> {number}: …"</w:t>
      </w:r>
    </w:p>
    <w:p w14:paraId="2B9993B2" w14:textId="64A47DD6" w:rsidR="00EC7593" w:rsidRDefault="00EC7593" w:rsidP="00EC7593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C7593" w14:paraId="6F65ED49" w14:textId="77777777" w:rsidTr="00EC7593">
        <w:tc>
          <w:tcPr>
            <w:tcW w:w="4606" w:type="dxa"/>
            <w:shd w:val="clear" w:color="auto" w:fill="BFBFBF" w:themeFill="background1" w:themeFillShade="BF"/>
          </w:tcPr>
          <w:p w14:paraId="27DBE374" w14:textId="6CF40BAF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39B1A724" w14:textId="0787EC25" w:rsidR="00EC7593" w:rsidRPr="00EC7593" w:rsidRDefault="0044491A" w:rsidP="0044491A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EC7593" w14:paraId="07085E30" w14:textId="77777777" w:rsidTr="00EC7593">
        <w:tc>
          <w:tcPr>
            <w:tcW w:w="4606" w:type="dxa"/>
          </w:tcPr>
          <w:p w14:paraId="344D0839" w14:textId="6706019D" w:rsidR="003B1324" w:rsidRPr="007B2578" w:rsidRDefault="003B1324" w:rsidP="0044491A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['1 - color: blue, fuel type: diesel', '1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>-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 color: red, manufacture: Audi', '2 -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fuel type: petrol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, '4 </w:t>
            </w:r>
            <w:r w:rsidR="00782056" w:rsidRPr="007B2578">
              <w:rPr>
                <w:rFonts w:ascii="Consolas" w:hAnsi="Consolas"/>
                <w:sz w:val="22"/>
                <w:szCs w:val="22"/>
                <w:lang w:val="en-US"/>
              </w:rPr>
              <w:t xml:space="preserve">- </w:t>
            </w:r>
            <w:r w:rsidR="00842D3B" w:rsidRPr="007B2578">
              <w:rPr>
                <w:rFonts w:ascii="Consolas" w:hAnsi="Consolas"/>
                <w:sz w:val="22"/>
                <w:szCs w:val="22"/>
                <w:lang w:val="en-US"/>
              </w:rPr>
              <w:t>color: dark blue, fuel type: diesel, manufacture: Fiat'</w:t>
            </w: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244351F3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5AB99B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blue, fuel type - diesel</w:t>
            </w:r>
          </w:p>
          <w:p w14:paraId="6335C5E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red, manufacture - Audi</w:t>
            </w:r>
          </w:p>
          <w:p w14:paraId="20F6B58B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339F61ED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petrol</w:t>
            </w:r>
          </w:p>
          <w:p w14:paraId="047C7F11" w14:textId="77777777" w:rsidR="00782056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4</w:t>
            </w:r>
          </w:p>
          <w:p w14:paraId="0A41528B" w14:textId="37236AF8" w:rsidR="00EC7593" w:rsidRPr="007B2578" w:rsidRDefault="00782056" w:rsidP="00782056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diesel, manufacture - Fiat</w:t>
            </w:r>
          </w:p>
        </w:tc>
      </w:tr>
      <w:tr w:rsidR="007B2578" w14:paraId="73BB3ABD" w14:textId="77777777" w:rsidTr="00EC7593">
        <w:tc>
          <w:tcPr>
            <w:tcW w:w="4606" w:type="dxa"/>
          </w:tcPr>
          <w:p w14:paraId="245834FB" w14:textId="5F43C84F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['1 - color: green, fuel type: petrol',</w:t>
            </w:r>
          </w:p>
          <w:p w14:paraId="66F55254" w14:textId="74E299D8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'1 - color: dark red, manufacture: WV',</w:t>
            </w:r>
          </w:p>
          <w:p w14:paraId="6C6455DA" w14:textId="1EA32E6D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'2 - fuel type: diesel',</w:t>
            </w:r>
          </w:p>
          <w:p w14:paraId="4CB2A8B9" w14:textId="1EDD4E25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'3 - color: dark blue, fuel type: petrol'</w:t>
            </w:r>
            <w:r w:rsidR="000A240C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31207AC6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1</w:t>
            </w:r>
          </w:p>
          <w:p w14:paraId="4612BA79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green, fuel type - petrol</w:t>
            </w:r>
          </w:p>
          <w:p w14:paraId="578884CE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red, manufacture - WV</w:t>
            </w:r>
          </w:p>
          <w:p w14:paraId="2B5BAC4D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2</w:t>
            </w:r>
          </w:p>
          <w:p w14:paraId="76EDDB2A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fuel type - diesel</w:t>
            </w:r>
          </w:p>
          <w:p w14:paraId="1DFDC841" w14:textId="7777777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Garage № 3</w:t>
            </w:r>
          </w:p>
          <w:p w14:paraId="7CFF931A" w14:textId="2BF831F7" w:rsidR="007B2578" w:rsidRPr="007B2578" w:rsidRDefault="007B2578" w:rsidP="007B2578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B2578">
              <w:rPr>
                <w:rFonts w:ascii="Consolas" w:hAnsi="Consolas"/>
                <w:sz w:val="22"/>
                <w:szCs w:val="22"/>
                <w:lang w:val="en-US"/>
              </w:rPr>
              <w:t>--- color - dark blue, fuel type - petrol</w:t>
            </w:r>
          </w:p>
        </w:tc>
      </w:tr>
    </w:tbl>
    <w:p w14:paraId="295CF527" w14:textId="437A100E" w:rsidR="00293242" w:rsidRDefault="003A3B78" w:rsidP="00B0289D">
      <w:pPr>
        <w:pStyle w:val="Heading2"/>
        <w:numPr>
          <w:ilvl w:val="0"/>
          <w:numId w:val="17"/>
        </w:numPr>
      </w:pPr>
      <w:r>
        <w:t>Armies</w:t>
      </w:r>
    </w:p>
    <w:p w14:paraId="309B1C5B" w14:textId="4848DD91" w:rsidR="006811FD" w:rsidRDefault="003A3B78" w:rsidP="003A3B78">
      <w:pPr>
        <w:rPr>
          <w:lang w:val="en-US"/>
        </w:rPr>
      </w:pPr>
      <w:r>
        <w:rPr>
          <w:lang w:val="en-US"/>
        </w:rPr>
        <w:t xml:space="preserve">Write a function that stores information about an army leader and his armies. The input will be </w:t>
      </w:r>
      <w:r w:rsidR="00F4000B">
        <w:rPr>
          <w:lang w:val="en-US"/>
        </w:rPr>
        <w:t xml:space="preserve">an </w:t>
      </w:r>
      <w:r>
        <w:rPr>
          <w:lang w:val="en-US"/>
        </w:rPr>
        <w:t>array of strings. The strings can be in some of the following formats:</w:t>
      </w:r>
      <w:r>
        <w:rPr>
          <w:lang w:val="en-US"/>
        </w:rPr>
        <w:br/>
      </w:r>
      <w:r w:rsidRPr="003A3B78">
        <w:rPr>
          <w:b/>
          <w:lang w:val="en-US"/>
        </w:rPr>
        <w:t>"</w:t>
      </w:r>
      <w:r w:rsidRPr="006811FD">
        <w:rPr>
          <w:rFonts w:ascii="Consolas" w:hAnsi="Consolas"/>
          <w:b/>
          <w:lang w:val="en-US"/>
        </w:rPr>
        <w:t>{leader} arrives</w:t>
      </w:r>
      <w:r w:rsidRPr="003A3B78">
        <w:rPr>
          <w:b/>
          <w:lang w:val="en-US"/>
        </w:rPr>
        <w:t>"</w:t>
      </w:r>
      <w:r>
        <w:rPr>
          <w:lang w:val="en-US"/>
        </w:rPr>
        <w:t xml:space="preserve"> – add the leader (no army)</w:t>
      </w:r>
    </w:p>
    <w:p w14:paraId="5CB6B1A2" w14:textId="499B9005" w:rsidR="003A3B78" w:rsidRDefault="003A3B78" w:rsidP="003A3B78">
      <w:pPr>
        <w:rPr>
          <w:lang w:val="en-US"/>
        </w:rPr>
      </w:pPr>
      <w:r w:rsidRPr="006811FD">
        <w:rPr>
          <w:rFonts w:ascii="Consolas" w:hAnsi="Consolas"/>
          <w:b/>
          <w:lang w:val="en-US"/>
        </w:rPr>
        <w:t>"{leader}: {army name}, {army count}"</w:t>
      </w:r>
      <w:r>
        <w:rPr>
          <w:lang w:val="en-US"/>
        </w:rPr>
        <w:t xml:space="preserve"> – add the army with its count to the leader (if he exists)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"{army name} + {army count}"</w:t>
      </w:r>
      <w:r w:rsidRPr="006811FD">
        <w:rPr>
          <w:rFonts w:ascii="Consolas" w:hAnsi="Consolas"/>
          <w:lang w:val="en-US"/>
        </w:rPr>
        <w:t xml:space="preserve"> </w:t>
      </w:r>
      <w:r>
        <w:rPr>
          <w:lang w:val="en-US"/>
        </w:rPr>
        <w:t>– if the army exists somewhere add the count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"{leader} defeated"</w:t>
      </w:r>
      <w:r>
        <w:rPr>
          <w:lang w:val="en-US"/>
        </w:rPr>
        <w:t xml:space="preserve"> – delete the leader and his army (if he exists)</w:t>
      </w:r>
    </w:p>
    <w:p w14:paraId="199FB2E9" w14:textId="6DB8F0F4" w:rsidR="003A3B78" w:rsidRDefault="003A3B78" w:rsidP="003A3B78">
      <w:pPr>
        <w:rPr>
          <w:lang w:val="en-US"/>
        </w:rPr>
      </w:pPr>
      <w:r>
        <w:rPr>
          <w:lang w:val="en-US"/>
        </w:rPr>
        <w:lastRenderedPageBreak/>
        <w:t xml:space="preserve">When finished reading the input sort the </w:t>
      </w:r>
      <w:r w:rsidRPr="003A3B78">
        <w:rPr>
          <w:b/>
          <w:lang w:val="en-US"/>
        </w:rPr>
        <w:t>leaders</w:t>
      </w:r>
      <w:r>
        <w:rPr>
          <w:lang w:val="en-US"/>
        </w:rPr>
        <w:t xml:space="preserve"> by </w:t>
      </w:r>
      <w:r w:rsidRPr="003A3B78">
        <w:rPr>
          <w:b/>
          <w:lang w:val="en-US"/>
        </w:rPr>
        <w:t>total army count</w:t>
      </w:r>
      <w:r>
        <w:rPr>
          <w:lang w:val="en-US"/>
        </w:rPr>
        <w:t xml:space="preserve"> in </w:t>
      </w:r>
      <w:r w:rsidRPr="003A3B78">
        <w:rPr>
          <w:b/>
          <w:lang w:val="en-US"/>
        </w:rPr>
        <w:t>descending</w:t>
      </w:r>
      <w:r>
        <w:rPr>
          <w:lang w:val="en-US"/>
        </w:rPr>
        <w:t xml:space="preserve">. Then each </w:t>
      </w:r>
      <w:r w:rsidRPr="003A3B78">
        <w:rPr>
          <w:b/>
          <w:lang w:val="en-US"/>
        </w:rPr>
        <w:t>army</w:t>
      </w:r>
      <w:r>
        <w:rPr>
          <w:lang w:val="en-US"/>
        </w:rPr>
        <w:t xml:space="preserve"> should be sorted by </w:t>
      </w:r>
      <w:r w:rsidRPr="003A3B78">
        <w:rPr>
          <w:b/>
          <w:lang w:val="en-US"/>
        </w:rPr>
        <w:t>count in descending</w:t>
      </w:r>
      <w:r>
        <w:rPr>
          <w:lang w:val="en-US"/>
        </w:rPr>
        <w:t>.</w:t>
      </w:r>
    </w:p>
    <w:p w14:paraId="14FAA772" w14:textId="05714B77" w:rsidR="00DF36C0" w:rsidRDefault="00DF36C0" w:rsidP="00DF36C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6B00AD82" w14:textId="7E64772C" w:rsidR="003A3B78" w:rsidRDefault="003A3B78" w:rsidP="003A3B78">
      <w:pPr>
        <w:rPr>
          <w:b/>
          <w:lang w:val="en-US"/>
        </w:rPr>
      </w:pPr>
      <w:r>
        <w:rPr>
          <w:lang w:val="en-US"/>
        </w:rPr>
        <w:t>Print in the following format:</w:t>
      </w:r>
      <w:r>
        <w:rPr>
          <w:lang w:val="en-US"/>
        </w:rPr>
        <w:br/>
      </w:r>
      <w:r w:rsidRPr="006811FD">
        <w:rPr>
          <w:rFonts w:ascii="Consolas" w:hAnsi="Consolas"/>
          <w:b/>
          <w:lang w:val="en-US"/>
        </w:rPr>
        <w:t>"</w:t>
      </w:r>
      <w:r w:rsidR="00653357" w:rsidRPr="006811FD">
        <w:rPr>
          <w:rFonts w:ascii="Consolas" w:hAnsi="Consolas"/>
          <w:b/>
          <w:lang w:val="en-US"/>
        </w:rPr>
        <w:t>{leader one name}: {total army count}</w:t>
      </w:r>
      <w:r w:rsidR="00653357" w:rsidRPr="006811FD">
        <w:rPr>
          <w:rFonts w:ascii="Consolas" w:hAnsi="Consolas"/>
          <w:b/>
          <w:lang w:val="en-US"/>
        </w:rPr>
        <w:br/>
        <w:t>&gt;&gt;&gt; {armyOne name} - {army count}</w:t>
      </w:r>
      <w:r w:rsidR="00653357" w:rsidRPr="006811FD">
        <w:rPr>
          <w:rFonts w:ascii="Consolas" w:hAnsi="Consolas"/>
          <w:b/>
          <w:lang w:val="en-US"/>
        </w:rPr>
        <w:br/>
        <w:t>&gt;&gt;&gt; {armyTwo name} - {army count}</w:t>
      </w:r>
      <w:r w:rsidR="00653357" w:rsidRPr="006811FD">
        <w:rPr>
          <w:rFonts w:ascii="Consolas" w:hAnsi="Consolas"/>
          <w:b/>
          <w:lang w:val="en-US"/>
        </w:rPr>
        <w:br/>
        <w:t xml:space="preserve"> …</w:t>
      </w:r>
      <w:r w:rsidR="00653357" w:rsidRPr="006811FD">
        <w:rPr>
          <w:rFonts w:ascii="Consolas" w:hAnsi="Consolas"/>
          <w:b/>
          <w:lang w:val="en-US"/>
        </w:rPr>
        <w:br/>
        <w:t>{leader two name}: {total army count}</w:t>
      </w:r>
      <w:r w:rsidR="00653357" w:rsidRPr="006811FD">
        <w:rPr>
          <w:rFonts w:ascii="Consolas" w:hAnsi="Consolas"/>
          <w:b/>
          <w:lang w:val="en-US"/>
        </w:rPr>
        <w:br/>
        <w:t>…</w:t>
      </w:r>
      <w:r w:rsidRPr="006811FD">
        <w:rPr>
          <w:rFonts w:ascii="Consolas" w:hAnsi="Consolas"/>
          <w:b/>
          <w:lang w:val="en-US"/>
        </w:rPr>
        <w:t>"</w:t>
      </w:r>
    </w:p>
    <w:p w14:paraId="6F3CCC97" w14:textId="3862430F" w:rsidR="00653357" w:rsidRDefault="002621FA" w:rsidP="002621FA">
      <w:pPr>
        <w:pStyle w:val="Heading3"/>
        <w:rPr>
          <w:lang w:val="en-US"/>
        </w:rPr>
      </w:pPr>
      <w:r>
        <w:rPr>
          <w:lang w:val="en-US"/>
        </w:rPr>
        <w:t>Constrains</w:t>
      </w:r>
    </w:p>
    <w:p w14:paraId="510243CF" w14:textId="75D8F6EF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The </w:t>
      </w:r>
      <w:r w:rsidRPr="002621FA">
        <w:rPr>
          <w:b/>
          <w:lang w:val="en-US"/>
        </w:rPr>
        <w:t>new leaders</w:t>
      </w:r>
      <w:r>
        <w:rPr>
          <w:lang w:val="en-US"/>
        </w:rPr>
        <w:t xml:space="preserve"> will always be </w:t>
      </w:r>
      <w:r w:rsidRPr="002621FA">
        <w:rPr>
          <w:b/>
          <w:lang w:val="en-US"/>
        </w:rPr>
        <w:t>unique</w:t>
      </w:r>
    </w:p>
    <w:p w14:paraId="1F861DA5" w14:textId="78708633" w:rsidR="002621FA" w:rsidRPr="002621FA" w:rsidRDefault="002621FA" w:rsidP="002621FA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When </w:t>
      </w:r>
      <w:r w:rsidRPr="002621FA">
        <w:rPr>
          <w:b/>
          <w:lang w:val="en-US"/>
        </w:rPr>
        <w:t xml:space="preserve">adding </w:t>
      </w:r>
      <w:r w:rsidR="00DF36C0">
        <w:rPr>
          <w:b/>
          <w:lang w:val="en-US"/>
        </w:rPr>
        <w:t xml:space="preserve">a </w:t>
      </w:r>
      <w:r w:rsidRPr="002621FA">
        <w:rPr>
          <w:b/>
          <w:lang w:val="en-US"/>
        </w:rPr>
        <w:t>new army</w:t>
      </w:r>
      <w:r>
        <w:rPr>
          <w:lang w:val="en-US"/>
        </w:rPr>
        <w:t xml:space="preserve"> to </w:t>
      </w:r>
      <w:r w:rsidR="00DF36C0">
        <w:rPr>
          <w:lang w:val="en-US"/>
        </w:rPr>
        <w:t xml:space="preserve">the </w:t>
      </w:r>
      <w:r>
        <w:rPr>
          <w:lang w:val="en-US"/>
        </w:rPr>
        <w:t xml:space="preserve">leader, the army will be </w:t>
      </w:r>
      <w:r w:rsidRPr="002621FA">
        <w:rPr>
          <w:b/>
          <w:lang w:val="en-US"/>
        </w:rPr>
        <w:t>unique</w:t>
      </w:r>
    </w:p>
    <w:p w14:paraId="16415945" w14:textId="77777777" w:rsidR="00653357" w:rsidRDefault="00653357" w:rsidP="00653357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53357" w14:paraId="311BCD0A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640A736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7FF9E6E5" w14:textId="77777777" w:rsidR="00653357" w:rsidRPr="00EC7593" w:rsidRDefault="00653357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53357" w14:paraId="36D75C0F" w14:textId="77777777" w:rsidTr="00F8123D">
        <w:tc>
          <w:tcPr>
            <w:tcW w:w="4606" w:type="dxa"/>
          </w:tcPr>
          <w:p w14:paraId="1295B733" w14:textId="50612B86" w:rsidR="00653357" w:rsidRPr="00782056" w:rsidRDefault="00653357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'Rick Burr arrives', 'Fergus: Wexamp, 30245', 'Rick Burr: Juard, 50000', 'Findlay arrives', 'Fi</w:t>
            </w:r>
            <w:r w:rsidR="00E801CD">
              <w:rPr>
                <w:rFonts w:ascii="Consolas" w:hAnsi="Consolas"/>
                <w:sz w:val="22"/>
                <w:szCs w:val="22"/>
                <w:lang w:val="en-US"/>
              </w:rPr>
              <w:t>n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dlay: Britox, 34540', 'Wexamp + 6000', 'Juard + 1350', 'Britox + 4500', 'Porter arrives', 'Porter: Legion, 55000', 'Legion + 302', 'Rick Burr defeated', 'Porter: Retix, 3205'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565B29C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Porter: 58507</w:t>
            </w:r>
          </w:p>
          <w:p w14:paraId="6981EA47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Legion - 55302</w:t>
            </w:r>
          </w:p>
          <w:p w14:paraId="38059D4E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Retix - 3205</w:t>
            </w:r>
          </w:p>
          <w:p w14:paraId="4A70884F" w14:textId="77777777" w:rsidR="00C22DAB" w:rsidRPr="00C22DAB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Findlay: 39040</w:t>
            </w:r>
          </w:p>
          <w:p w14:paraId="7F63E865" w14:textId="5A2A29C5" w:rsidR="00653357" w:rsidRPr="00782056" w:rsidRDefault="00C22DAB" w:rsidP="00C22DA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22DAB">
              <w:rPr>
                <w:rFonts w:ascii="Consolas" w:hAnsi="Consolas"/>
                <w:sz w:val="22"/>
                <w:szCs w:val="22"/>
                <w:lang w:val="en-US"/>
              </w:rPr>
              <w:t>&gt;&gt;&gt; Britox - 39040</w:t>
            </w:r>
          </w:p>
        </w:tc>
      </w:tr>
      <w:tr w:rsidR="00ED24BB" w14:paraId="569AD714" w14:textId="77777777" w:rsidTr="00F8123D">
        <w:tc>
          <w:tcPr>
            <w:tcW w:w="4606" w:type="dxa"/>
          </w:tcPr>
          <w:p w14:paraId="53AECE2E" w14:textId="2428127A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['Rick Burr arrives', 'Findlay arrives', 'Rick Burr: Juard, 1500', 'Wexamp arrives', 'Findlay: Wexamp, 34540', 'Wexamp + 340', 'Wexamp: Britox, 1155', 'Wexamp: Juard, 43423']</w:t>
            </w:r>
          </w:p>
        </w:tc>
        <w:tc>
          <w:tcPr>
            <w:tcW w:w="4606" w:type="dxa"/>
          </w:tcPr>
          <w:p w14:paraId="73BE8DB9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Wexamp: 44578</w:t>
            </w:r>
          </w:p>
          <w:p w14:paraId="704FD7B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- 43423</w:t>
            </w:r>
          </w:p>
          <w:p w14:paraId="421425E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Britox - 1155</w:t>
            </w:r>
          </w:p>
          <w:p w14:paraId="1A00053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Findlay: 34880</w:t>
            </w:r>
          </w:p>
          <w:p w14:paraId="0DD3C13B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Wexamp - 34880</w:t>
            </w:r>
          </w:p>
          <w:p w14:paraId="0FA8B028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Rick Burr: 1500</w:t>
            </w:r>
          </w:p>
          <w:p w14:paraId="7428A6FB" w14:textId="557A9917" w:rsidR="00ED24BB" w:rsidRPr="00C22DAB" w:rsidRDefault="00ED24BB" w:rsidP="00ED24BB">
            <w:pPr>
              <w:spacing w:after="0"/>
              <w:rPr>
                <w:rFonts w:ascii="Consolas" w:hAnsi="Consolas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&gt;&gt;&gt; Juard - 1500</w:t>
            </w:r>
          </w:p>
        </w:tc>
      </w:tr>
    </w:tbl>
    <w:p w14:paraId="2D1F4721" w14:textId="7A038961" w:rsidR="00653357" w:rsidRDefault="000C48A8" w:rsidP="00B0289D">
      <w:pPr>
        <w:pStyle w:val="Heading2"/>
        <w:numPr>
          <w:ilvl w:val="0"/>
          <w:numId w:val="17"/>
        </w:numPr>
      </w:pPr>
      <w:r>
        <w:t>Comments</w:t>
      </w:r>
    </w:p>
    <w:p w14:paraId="74BA5029" w14:textId="1C7FA723" w:rsidR="000C48A8" w:rsidRDefault="000C48A8" w:rsidP="000C48A8">
      <w:pPr>
        <w:rPr>
          <w:lang w:val="en-US"/>
        </w:rPr>
      </w:pPr>
      <w:r>
        <w:rPr>
          <w:lang w:val="en-US"/>
        </w:rPr>
        <w:t xml:space="preserve">Write a function that stores information about users and their comments </w:t>
      </w:r>
      <w:r w:rsidR="00F4000B">
        <w:rPr>
          <w:lang w:val="en-US"/>
        </w:rPr>
        <w:t>o</w:t>
      </w:r>
      <w:r>
        <w:rPr>
          <w:lang w:val="en-US"/>
        </w:rPr>
        <w:t xml:space="preserve">n a website. You have to store the </w:t>
      </w:r>
      <w:r w:rsidRPr="000C48A8">
        <w:rPr>
          <w:b/>
          <w:lang w:val="en-US"/>
        </w:rPr>
        <w:t>users</w:t>
      </w:r>
      <w:r>
        <w:rPr>
          <w:lang w:val="en-US"/>
        </w:rPr>
        <w:t xml:space="preserve">, the </w:t>
      </w:r>
      <w:r w:rsidRPr="000C48A8">
        <w:rPr>
          <w:b/>
          <w:lang w:val="en-US"/>
        </w:rPr>
        <w:t>comments as an object with title and content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0C48A8">
        <w:rPr>
          <w:b/>
          <w:lang w:val="en-US"/>
        </w:rPr>
        <w:t>article</w:t>
      </w:r>
      <w:r>
        <w:rPr>
          <w:lang w:val="en-US"/>
        </w:rPr>
        <w:t xml:space="preserve"> that </w:t>
      </w:r>
      <w:r w:rsidR="00F4000B">
        <w:rPr>
          <w:lang w:val="en-US"/>
        </w:rPr>
        <w:t xml:space="preserve">the </w:t>
      </w:r>
      <w:r>
        <w:rPr>
          <w:lang w:val="en-US"/>
        </w:rPr>
        <w:t xml:space="preserve">comment is about. The user can only comment, when he is on the </w:t>
      </w:r>
      <w:r w:rsidRPr="000C48A8">
        <w:rPr>
          <w:b/>
          <w:lang w:val="en-US"/>
        </w:rPr>
        <w:t>list of users</w:t>
      </w:r>
      <w:r>
        <w:rPr>
          <w:lang w:val="en-US"/>
        </w:rPr>
        <w:t xml:space="preserve"> and </w:t>
      </w:r>
      <w:r w:rsidRPr="000C48A8">
        <w:rPr>
          <w:b/>
          <w:lang w:val="en-US"/>
        </w:rPr>
        <w:t>the article is in the list of articles</w:t>
      </w:r>
      <w:r>
        <w:rPr>
          <w:lang w:val="en-US"/>
        </w:rPr>
        <w:t xml:space="preserve">. The input comes as </w:t>
      </w:r>
      <w:r w:rsidR="00F4000B">
        <w:rPr>
          <w:lang w:val="en-US"/>
        </w:rPr>
        <w:t xml:space="preserve">an </w:t>
      </w:r>
      <w:r>
        <w:rPr>
          <w:lang w:val="en-US"/>
        </w:rPr>
        <w:t xml:space="preserve">array of strings. The strings will be in </w:t>
      </w:r>
      <w:r w:rsidR="00F4000B">
        <w:rPr>
          <w:lang w:val="en-US"/>
        </w:rPr>
        <w:t xml:space="preserve">the </w:t>
      </w:r>
      <w:r>
        <w:rPr>
          <w:lang w:val="en-US"/>
        </w:rPr>
        <w:t>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"user {username}"</w:t>
      </w:r>
      <w:r>
        <w:rPr>
          <w:lang w:val="en-US"/>
        </w:rPr>
        <w:t xml:space="preserve"> – add the user to the list of users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"article {article name}"</w:t>
      </w:r>
      <w:r>
        <w:rPr>
          <w:lang w:val="en-US"/>
        </w:rPr>
        <w:t xml:space="preserve"> – add the article to the article list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"{username} posts on {article name}: {comment title}, {comment content}"</w:t>
      </w:r>
      <w:r w:rsidRPr="00284CFD">
        <w:rPr>
          <w:lang w:val="en-US"/>
        </w:rPr>
        <w:t xml:space="preserve"> –</w:t>
      </w:r>
      <w:r>
        <w:rPr>
          <w:b/>
          <w:lang w:val="en-US"/>
        </w:rPr>
        <w:t xml:space="preserve"> </w:t>
      </w:r>
      <w:r>
        <w:rPr>
          <w:lang w:val="en-US"/>
        </w:rPr>
        <w:t>save the info</w:t>
      </w:r>
    </w:p>
    <w:p w14:paraId="46A7AC88" w14:textId="5E1492D1" w:rsidR="000C48A8" w:rsidRDefault="000C48A8" w:rsidP="000C48A8">
      <w:pPr>
        <w:rPr>
          <w:lang w:val="en-US"/>
        </w:rPr>
      </w:pPr>
      <w:r>
        <w:rPr>
          <w:lang w:val="en-US"/>
        </w:rPr>
        <w:lastRenderedPageBreak/>
        <w:t xml:space="preserve">At the end </w:t>
      </w:r>
      <w:r w:rsidRPr="00016024">
        <w:rPr>
          <w:b/>
          <w:lang w:val="en-US"/>
        </w:rPr>
        <w:t>sort</w:t>
      </w:r>
      <w:r>
        <w:rPr>
          <w:lang w:val="en-US"/>
        </w:rPr>
        <w:t xml:space="preserve"> the articles by </w:t>
      </w:r>
      <w:r w:rsidR="00614DA6">
        <w:rPr>
          <w:lang w:val="en-US"/>
        </w:rPr>
        <w:t xml:space="preserve">a </w:t>
      </w:r>
      <w:r w:rsidRPr="00684A36">
        <w:rPr>
          <w:b/>
          <w:lang w:val="en-US"/>
        </w:rPr>
        <w:t>count of comments</w:t>
      </w:r>
      <w:r>
        <w:rPr>
          <w:lang w:val="en-US"/>
        </w:rPr>
        <w:t xml:space="preserve"> and print the </w:t>
      </w:r>
      <w:r w:rsidR="00684A36" w:rsidRPr="00684A36">
        <w:rPr>
          <w:b/>
          <w:lang w:val="en-US"/>
        </w:rPr>
        <w:t>users with their comments</w:t>
      </w:r>
      <w:r w:rsidR="00684A36">
        <w:rPr>
          <w:lang w:val="en-US"/>
        </w:rPr>
        <w:t xml:space="preserve"> ordered by </w:t>
      </w:r>
      <w:r w:rsidR="00684A36" w:rsidRPr="00684A36">
        <w:rPr>
          <w:b/>
          <w:lang w:val="en-US"/>
        </w:rPr>
        <w:t>usernames in ascending</w:t>
      </w:r>
      <w:r w:rsidR="00684A36">
        <w:rPr>
          <w:lang w:val="en-US"/>
        </w:rPr>
        <w:t>.</w:t>
      </w:r>
    </w:p>
    <w:p w14:paraId="27160A70" w14:textId="467E4244" w:rsidR="00D617F0" w:rsidRDefault="00D617F0" w:rsidP="00D617F0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DF7F727" w14:textId="192917E3" w:rsidR="00016024" w:rsidRDefault="00016024" w:rsidP="000C48A8">
      <w:pPr>
        <w:rPr>
          <w:lang w:val="en-US"/>
        </w:rPr>
      </w:pPr>
      <w:r>
        <w:rPr>
          <w:lang w:val="en-US"/>
        </w:rPr>
        <w:t>Print the result in the following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"Comments on {article</w:t>
      </w:r>
      <w:r w:rsidR="00524B91" w:rsidRPr="00284CFD">
        <w:rPr>
          <w:rFonts w:ascii="Consolas" w:hAnsi="Consolas"/>
          <w:b/>
          <w:lang w:val="en-US"/>
        </w:rPr>
        <w:t>1</w:t>
      </w:r>
      <w:r w:rsidR="007F5997" w:rsidRPr="00284CFD">
        <w:rPr>
          <w:rFonts w:ascii="Consolas" w:hAnsi="Consolas"/>
          <w:b/>
          <w:lang w:val="en-US"/>
        </w:rPr>
        <w:t xml:space="preserve"> name}</w:t>
      </w:r>
      <w:r w:rsidRPr="00284CFD">
        <w:rPr>
          <w:rFonts w:ascii="Consolas" w:hAnsi="Consolas"/>
          <w:b/>
          <w:lang w:val="en-US"/>
        </w:rPr>
        <w:br/>
        <w:t>--- From user {username</w:t>
      </w:r>
      <w:r w:rsidR="00524B91" w:rsidRPr="00284CFD">
        <w:rPr>
          <w:rFonts w:ascii="Consolas" w:hAnsi="Consolas"/>
          <w:b/>
          <w:lang w:val="en-US"/>
        </w:rPr>
        <w:t>1</w:t>
      </w:r>
      <w:r w:rsidRPr="00284CFD">
        <w:rPr>
          <w:rFonts w:ascii="Consolas" w:hAnsi="Consolas"/>
          <w:b/>
          <w:lang w:val="en-US"/>
        </w:rPr>
        <w:t>}: {</w:t>
      </w:r>
      <w:r w:rsidR="00524B91" w:rsidRPr="00284CFD">
        <w:rPr>
          <w:rFonts w:ascii="Consolas" w:hAnsi="Consolas"/>
          <w:b/>
          <w:lang w:val="en-US"/>
        </w:rPr>
        <w:t>comment title</w:t>
      </w:r>
      <w:r w:rsidRPr="00284CFD">
        <w:rPr>
          <w:rFonts w:ascii="Consolas" w:hAnsi="Consolas"/>
          <w:b/>
          <w:lang w:val="en-US"/>
        </w:rPr>
        <w:t>}</w:t>
      </w:r>
      <w:r w:rsidR="00524B91" w:rsidRPr="00284CFD">
        <w:rPr>
          <w:rFonts w:ascii="Consolas" w:hAnsi="Consolas"/>
          <w:b/>
          <w:lang w:val="en-US"/>
        </w:rPr>
        <w:t xml:space="preserve"> - {comment content}</w:t>
      </w:r>
      <w:r w:rsidR="00524B91" w:rsidRPr="00284CFD">
        <w:rPr>
          <w:rFonts w:ascii="Consolas" w:hAnsi="Consolas"/>
          <w:b/>
          <w:lang w:val="en-US"/>
        </w:rPr>
        <w:br/>
        <w:t>--- From user {username2}</w:t>
      </w:r>
      <w:r w:rsidR="007F5997" w:rsidRPr="00284CFD">
        <w:rPr>
          <w:rFonts w:ascii="Consolas" w:hAnsi="Consolas"/>
          <w:b/>
          <w:lang w:val="en-US"/>
        </w:rPr>
        <w:t>: …</w:t>
      </w:r>
      <w:r w:rsidR="007F5997" w:rsidRPr="00284CFD">
        <w:rPr>
          <w:rFonts w:ascii="Consolas" w:hAnsi="Consolas"/>
          <w:b/>
          <w:lang w:val="en-US"/>
        </w:rPr>
        <w:br/>
        <w:t>Comments on {article2 name}</w:t>
      </w:r>
      <w:r w:rsidR="00524B91" w:rsidRPr="00284CFD">
        <w:rPr>
          <w:rFonts w:ascii="Consolas" w:hAnsi="Consolas"/>
          <w:b/>
          <w:lang w:val="en-US"/>
        </w:rPr>
        <w:br/>
        <w:t>…</w:t>
      </w:r>
      <w:r w:rsidRPr="00284CFD">
        <w:rPr>
          <w:rFonts w:ascii="Consolas" w:hAnsi="Consolas"/>
          <w:b/>
          <w:lang w:val="en-US"/>
        </w:rPr>
        <w:t>"</w:t>
      </w:r>
    </w:p>
    <w:p w14:paraId="7864AC0B" w14:textId="77777777" w:rsidR="00684A36" w:rsidRDefault="00684A36" w:rsidP="00684A36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684A36" w14:paraId="543958E7" w14:textId="77777777" w:rsidTr="00F8123D">
        <w:tc>
          <w:tcPr>
            <w:tcW w:w="4606" w:type="dxa"/>
            <w:shd w:val="clear" w:color="auto" w:fill="BFBFBF" w:themeFill="background1" w:themeFillShade="BF"/>
          </w:tcPr>
          <w:p w14:paraId="49290F9E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748F059" w14:textId="77777777" w:rsidR="00684A36" w:rsidRPr="00EC7593" w:rsidRDefault="00684A36" w:rsidP="00F8123D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684A36" w14:paraId="28621F7A" w14:textId="77777777" w:rsidTr="00F8123D">
        <w:tc>
          <w:tcPr>
            <w:tcW w:w="4606" w:type="dxa"/>
          </w:tcPr>
          <w:p w14:paraId="37147634" w14:textId="4457C9F1" w:rsidR="00684A36" w:rsidRPr="00782056" w:rsidRDefault="00684A36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'user aUser123', 'someUser posts on someArticle: NoTitle, stupidComment', 'article Books', 'article Movies', 'article Shopping', 'user someUser', 'user uSeR4', 'user lastUser', 'uSeR4 posts on Books: I like books, I do really like them', 'uSeR4 posts on Movies: I also like movies, I really do', 'someUser posts on Shopping: title, I go shopping every day', 'someUser posts on Movies: Like, I also like movies very much'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606" w:type="dxa"/>
          </w:tcPr>
          <w:p w14:paraId="447A071C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Movies</w:t>
            </w:r>
          </w:p>
          <w:p w14:paraId="186FA2DA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Like - I also like movies very much</w:t>
            </w:r>
          </w:p>
          <w:p w14:paraId="0DC74B5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also like movies - I really do</w:t>
            </w:r>
          </w:p>
          <w:p w14:paraId="31A1AFF5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Books</w:t>
            </w:r>
          </w:p>
          <w:p w14:paraId="22E806B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uSeR4: I like books - I do really like them</w:t>
            </w:r>
          </w:p>
          <w:p w14:paraId="3A55B973" w14:textId="77777777" w:rsidR="00524B91" w:rsidRPr="00524B91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Comments on Shopping</w:t>
            </w:r>
          </w:p>
          <w:p w14:paraId="67905D8F" w14:textId="05B84201" w:rsidR="00684A36" w:rsidRPr="00782056" w:rsidRDefault="00524B91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524B91">
              <w:rPr>
                <w:rFonts w:ascii="Consolas" w:hAnsi="Consolas"/>
                <w:sz w:val="22"/>
                <w:szCs w:val="22"/>
                <w:lang w:val="en-US"/>
              </w:rPr>
              <w:t>--- From user someUser: title - I go shopping every day</w:t>
            </w:r>
          </w:p>
        </w:tc>
      </w:tr>
      <w:tr w:rsidR="00ED24BB" w14:paraId="18165EE6" w14:textId="77777777" w:rsidTr="00F8123D">
        <w:tc>
          <w:tcPr>
            <w:tcW w:w="4606" w:type="dxa"/>
          </w:tcPr>
          <w:p w14:paraId="3DF3280B" w14:textId="303F465B" w:rsidR="00ED24BB" w:rsidRPr="00ED24BB" w:rsidRDefault="00ED24BB" w:rsidP="00F8123D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['user Mark', 'Mark posts on someArticle: NoTitle, stupidComment', 'article Bobby', 'article Steven', 'user Liam', 'user Henry', 'Mark posts on Bobby: Is, I do really like them', 'Mark posts on Steven: title, Run', 'someUser posts on Movies: Like']</w:t>
            </w:r>
          </w:p>
        </w:tc>
        <w:tc>
          <w:tcPr>
            <w:tcW w:w="4606" w:type="dxa"/>
          </w:tcPr>
          <w:p w14:paraId="6A58E1D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Bobby</w:t>
            </w:r>
          </w:p>
          <w:p w14:paraId="6EDDE4A0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Is - I do really like them</w:t>
            </w:r>
          </w:p>
          <w:p w14:paraId="5198CC4E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Comments on Steven</w:t>
            </w:r>
          </w:p>
          <w:p w14:paraId="6DE2A1AD" w14:textId="77777777" w:rsidR="00ED24BB" w:rsidRPr="00ED24BB" w:rsidRDefault="00ED24BB" w:rsidP="00ED24BB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ED24BB">
              <w:rPr>
                <w:rFonts w:ascii="Consolas" w:hAnsi="Consolas"/>
                <w:sz w:val="22"/>
                <w:szCs w:val="22"/>
                <w:lang w:val="en-US"/>
              </w:rPr>
              <w:t>--- From user Mark: title - Run</w:t>
            </w:r>
          </w:p>
          <w:p w14:paraId="345410D4" w14:textId="77777777" w:rsidR="00ED24BB" w:rsidRPr="00ED24BB" w:rsidRDefault="00ED24BB" w:rsidP="00524B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</w:p>
        </w:tc>
      </w:tr>
    </w:tbl>
    <w:p w14:paraId="1FD47948" w14:textId="552783DB" w:rsidR="00684A36" w:rsidRDefault="00CB71C5" w:rsidP="00B0289D">
      <w:pPr>
        <w:pStyle w:val="Heading2"/>
        <w:numPr>
          <w:ilvl w:val="0"/>
          <w:numId w:val="17"/>
        </w:numPr>
      </w:pPr>
      <w:r>
        <w:t>Book Shelf</w:t>
      </w:r>
    </w:p>
    <w:p w14:paraId="07B5746A" w14:textId="10FDA419" w:rsidR="006730CE" w:rsidRPr="00284CFD" w:rsidRDefault="009C6AB8" w:rsidP="009C6AB8">
      <w:pPr>
        <w:rPr>
          <w:rFonts w:ascii="Consolas" w:hAnsi="Consolas"/>
          <w:b/>
          <w:lang w:val="en-US"/>
        </w:rPr>
      </w:pPr>
      <w:r>
        <w:rPr>
          <w:lang w:val="en-US"/>
        </w:rPr>
        <w:t xml:space="preserve">Write a function that stores information about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 and the </w:t>
      </w:r>
      <w:r w:rsidR="003D3DBD">
        <w:rPr>
          <w:b/>
          <w:lang w:val="en-US"/>
        </w:rPr>
        <w:t>books on</w:t>
      </w:r>
      <w:r w:rsidRPr="006730CE">
        <w:rPr>
          <w:b/>
          <w:lang w:val="en-US"/>
        </w:rPr>
        <w:t xml:space="preserve"> the </w:t>
      </w:r>
      <w:r w:rsidR="003D3DBD" w:rsidRPr="003D3DBD">
        <w:rPr>
          <w:b/>
          <w:lang w:val="en-US"/>
        </w:rPr>
        <w:t>shelves</w:t>
      </w:r>
      <w:r>
        <w:rPr>
          <w:lang w:val="en-US"/>
        </w:rPr>
        <w:t xml:space="preserve">. Each shelf has an </w:t>
      </w:r>
      <w:r w:rsidRPr="006730CE">
        <w:rPr>
          <w:b/>
          <w:lang w:val="en-US"/>
        </w:rPr>
        <w:t>Id</w:t>
      </w:r>
      <w:r>
        <w:rPr>
          <w:lang w:val="en-US"/>
        </w:rPr>
        <w:t xml:space="preserve"> and 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 of books that </w:t>
      </w:r>
      <w:r w:rsidR="006730CE">
        <w:rPr>
          <w:lang w:val="en-US"/>
        </w:rPr>
        <w:t xml:space="preserve">can be </w:t>
      </w:r>
      <w:r w:rsidR="003D3DBD">
        <w:rPr>
          <w:lang w:val="en-US"/>
        </w:rPr>
        <w:t>on</w:t>
      </w:r>
      <w:r>
        <w:rPr>
          <w:lang w:val="en-US"/>
        </w:rPr>
        <w:t xml:space="preserve"> it. Each book has a </w:t>
      </w:r>
      <w:r w:rsidRPr="006730CE">
        <w:rPr>
          <w:b/>
          <w:lang w:val="en-US"/>
        </w:rPr>
        <w:t>title</w:t>
      </w:r>
      <w:r>
        <w:rPr>
          <w:lang w:val="en-US"/>
        </w:rPr>
        <w:t xml:space="preserve">, an </w:t>
      </w:r>
      <w:r w:rsidRPr="006730CE">
        <w:rPr>
          <w:b/>
          <w:lang w:val="en-US"/>
        </w:rPr>
        <w:t>author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</w:t>
      </w:r>
      <w:r w:rsidR="006730CE">
        <w:rPr>
          <w:lang w:val="en-US"/>
        </w:rPr>
        <w:t>nd</w:t>
      </w:r>
      <w:r>
        <w:rPr>
          <w:lang w:val="en-US"/>
        </w:rPr>
        <w:t xml:space="preserve"> </w:t>
      </w:r>
      <w:r w:rsidR="003D3DBD">
        <w:rPr>
          <w:lang w:val="en-US"/>
        </w:rPr>
        <w:t xml:space="preserve">a </w:t>
      </w:r>
      <w:r w:rsidRPr="006730CE">
        <w:rPr>
          <w:b/>
          <w:lang w:val="en-US"/>
        </w:rPr>
        <w:t>genre</w:t>
      </w:r>
      <w:r>
        <w:rPr>
          <w:lang w:val="en-US"/>
        </w:rPr>
        <w:t xml:space="preserve">. The input comes as an </w:t>
      </w:r>
      <w:r w:rsidRPr="006730CE">
        <w:rPr>
          <w:b/>
          <w:lang w:val="en-US"/>
        </w:rPr>
        <w:t>array of strings</w:t>
      </w:r>
      <w:r>
        <w:rPr>
          <w:lang w:val="en-US"/>
        </w:rPr>
        <w:t>. They will be in the format: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"{shelf id} -&gt; {shelf genre}"</w:t>
      </w:r>
      <w:r>
        <w:rPr>
          <w:lang w:val="en-US"/>
        </w:rPr>
        <w:t xml:space="preserve"> – create a shelf </w:t>
      </w:r>
      <w:r w:rsidRPr="006730CE">
        <w:rPr>
          <w:b/>
          <w:lang w:val="en-US"/>
        </w:rPr>
        <w:t>if the id is not taken</w:t>
      </w:r>
      <w:r>
        <w:rPr>
          <w:lang w:val="en-US"/>
        </w:rPr>
        <w:t>.</w:t>
      </w:r>
      <w:r>
        <w:rPr>
          <w:lang w:val="en-US"/>
        </w:rPr>
        <w:br/>
      </w:r>
      <w:r w:rsidRPr="00284CFD">
        <w:rPr>
          <w:rFonts w:ascii="Consolas" w:hAnsi="Consolas"/>
          <w:b/>
          <w:lang w:val="en-US"/>
        </w:rPr>
        <w:t>"{book title}: {book</w:t>
      </w:r>
      <w:r w:rsidR="006730CE" w:rsidRPr="00284CFD">
        <w:rPr>
          <w:rFonts w:ascii="Consolas" w:hAnsi="Consolas"/>
          <w:b/>
          <w:lang w:val="en-US"/>
        </w:rPr>
        <w:t xml:space="preserve"> author</w:t>
      </w:r>
      <w:r w:rsidRPr="00284CFD">
        <w:rPr>
          <w:rFonts w:ascii="Consolas" w:hAnsi="Consolas"/>
          <w:b/>
          <w:lang w:val="en-US"/>
        </w:rPr>
        <w:t>}</w:t>
      </w:r>
      <w:r w:rsidR="006730CE" w:rsidRPr="00284CFD">
        <w:rPr>
          <w:rFonts w:ascii="Consolas" w:hAnsi="Consolas"/>
          <w:b/>
          <w:lang w:val="en-US"/>
        </w:rPr>
        <w:t>, {book genre}</w:t>
      </w:r>
      <w:r w:rsidRPr="00284CFD">
        <w:rPr>
          <w:rFonts w:ascii="Consolas" w:hAnsi="Consolas"/>
          <w:b/>
          <w:lang w:val="en-US"/>
        </w:rPr>
        <w:t>"</w:t>
      </w:r>
      <w:r w:rsidR="006730CE">
        <w:rPr>
          <w:lang w:val="en-US"/>
        </w:rPr>
        <w:t xml:space="preserve"> – if a shelf with that </w:t>
      </w:r>
      <w:r w:rsidR="006730CE" w:rsidRPr="006730CE">
        <w:rPr>
          <w:b/>
          <w:lang w:val="en-US"/>
        </w:rPr>
        <w:t>genre exists</w:t>
      </w:r>
      <w:r w:rsidR="006730CE">
        <w:rPr>
          <w:lang w:val="en-US"/>
        </w:rPr>
        <w:t>, add the book to the shelf</w:t>
      </w:r>
      <w:r w:rsidR="00D21A16">
        <w:rPr>
          <w:lang w:val="en-US"/>
        </w:rPr>
        <w:t>.</w:t>
      </w:r>
      <w:r w:rsidR="006730CE">
        <w:rPr>
          <w:lang w:val="en-US"/>
        </w:rPr>
        <w:br/>
        <w:t>After finish</w:t>
      </w:r>
      <w:r w:rsidR="00F4000B">
        <w:rPr>
          <w:lang w:val="en-US"/>
        </w:rPr>
        <w:t>ing</w:t>
      </w:r>
      <w:r w:rsidR="006730CE">
        <w:rPr>
          <w:lang w:val="en-US"/>
        </w:rPr>
        <w:t xml:space="preserve"> re</w:t>
      </w:r>
      <w:r w:rsidR="00D21A16">
        <w:rPr>
          <w:lang w:val="en-US"/>
        </w:rPr>
        <w:t>a</w:t>
      </w:r>
      <w:r w:rsidR="006730CE">
        <w:rPr>
          <w:lang w:val="en-US"/>
        </w:rPr>
        <w:t xml:space="preserve">ding input, sort the </w:t>
      </w:r>
      <w:r w:rsidR="00D21A16" w:rsidRPr="00D21A16">
        <w:rPr>
          <w:lang w:val="en-US"/>
        </w:rPr>
        <w:t>shelves</w:t>
      </w:r>
      <w:r w:rsidR="006730CE">
        <w:rPr>
          <w:lang w:val="en-US"/>
        </w:rPr>
        <w:t xml:space="preserve"> by </w:t>
      </w:r>
      <w:r w:rsidR="00D21A16">
        <w:rPr>
          <w:lang w:val="en-US"/>
        </w:rPr>
        <w:t xml:space="preserve">a </w:t>
      </w:r>
      <w:r w:rsidR="006730CE" w:rsidRPr="00595B3F">
        <w:rPr>
          <w:b/>
          <w:lang w:val="en-US"/>
        </w:rPr>
        <w:t>count of books</w:t>
      </w:r>
      <w:r w:rsidR="006730CE">
        <w:rPr>
          <w:lang w:val="en-US"/>
        </w:rPr>
        <w:t xml:space="preserve"> in it</w:t>
      </w:r>
      <w:r w:rsidR="00595B3F">
        <w:rPr>
          <w:lang w:val="en-US"/>
        </w:rPr>
        <w:t xml:space="preserve"> in </w:t>
      </w:r>
      <w:r w:rsidR="00595B3F" w:rsidRPr="00595B3F">
        <w:rPr>
          <w:b/>
          <w:lang w:val="en-US"/>
        </w:rPr>
        <w:t>descending</w:t>
      </w:r>
      <w:r w:rsidR="006730CE">
        <w:rPr>
          <w:lang w:val="en-US"/>
        </w:rPr>
        <w:t xml:space="preserve">. For each shelf sort the </w:t>
      </w:r>
      <w:r w:rsidR="006730CE" w:rsidRPr="00B602A2">
        <w:rPr>
          <w:b/>
          <w:lang w:val="en-US"/>
        </w:rPr>
        <w:t>books by title</w:t>
      </w:r>
      <w:r w:rsidR="006730CE">
        <w:rPr>
          <w:lang w:val="en-US"/>
        </w:rPr>
        <w:t xml:space="preserve"> in ascending. Then print them in the following format</w:t>
      </w:r>
      <w:r w:rsidR="00D21A16">
        <w:rPr>
          <w:lang w:val="en-US"/>
        </w:rPr>
        <w:t>.</w:t>
      </w:r>
      <w:r w:rsidR="006730CE">
        <w:rPr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t>"{shelf</w:t>
      </w:r>
      <w:r w:rsidR="00453752" w:rsidRPr="00284CFD">
        <w:rPr>
          <w:rFonts w:ascii="Consolas" w:hAnsi="Consolas"/>
          <w:b/>
          <w:lang w:val="en-US"/>
        </w:rPr>
        <w:t>One</w:t>
      </w:r>
      <w:r w:rsidR="006730CE" w:rsidRPr="00284CFD">
        <w:rPr>
          <w:rFonts w:ascii="Consolas" w:hAnsi="Consolas"/>
          <w:b/>
          <w:lang w:val="en-US"/>
        </w:rPr>
        <w:t xml:space="preserve"> id} {shelf genre}: {books count}</w:t>
      </w:r>
      <w:r w:rsidR="006730CE" w:rsidRPr="00284CFD">
        <w:rPr>
          <w:rFonts w:ascii="Consolas" w:hAnsi="Consolas"/>
          <w:b/>
          <w:lang w:val="en-US"/>
        </w:rPr>
        <w:br/>
      </w:r>
      <w:r w:rsidR="006730CE" w:rsidRPr="00284CFD">
        <w:rPr>
          <w:rFonts w:ascii="Consolas" w:hAnsi="Consolas"/>
          <w:b/>
          <w:lang w:val="en-US"/>
        </w:rPr>
        <w:lastRenderedPageBreak/>
        <w:t>--&gt; {bookOne title}</w:t>
      </w:r>
      <w:r w:rsidR="00453752" w:rsidRPr="00284CFD">
        <w:rPr>
          <w:rFonts w:ascii="Consolas" w:hAnsi="Consolas"/>
          <w:b/>
          <w:lang w:val="en-US"/>
        </w:rPr>
        <w:t>: {bookOne author}</w:t>
      </w:r>
      <w:r w:rsidR="00453752" w:rsidRPr="00284CFD">
        <w:rPr>
          <w:rFonts w:ascii="Consolas" w:hAnsi="Consolas"/>
          <w:b/>
          <w:lang w:val="en-US"/>
        </w:rPr>
        <w:br/>
        <w:t>--&gt; {bookTwo title}: {bookTwo author}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453752" w:rsidRPr="00284CFD">
        <w:rPr>
          <w:rFonts w:ascii="Consolas" w:hAnsi="Consolas"/>
          <w:b/>
          <w:lang w:val="en-US"/>
        </w:rPr>
        <w:br/>
        <w:t>{shelfTwo id} {shelf genre}: {books count}</w:t>
      </w:r>
      <w:r w:rsidR="00453752" w:rsidRPr="00284CFD">
        <w:rPr>
          <w:rFonts w:ascii="Consolas" w:hAnsi="Consolas"/>
          <w:b/>
          <w:lang w:val="en-US"/>
        </w:rPr>
        <w:br/>
        <w:t>…</w:t>
      </w:r>
      <w:r w:rsidR="006730CE" w:rsidRPr="00284CFD">
        <w:rPr>
          <w:rFonts w:ascii="Consolas" w:hAnsi="Consolas"/>
          <w:b/>
          <w:lang w:val="en-US"/>
        </w:rPr>
        <w:t>"</w:t>
      </w:r>
    </w:p>
    <w:p w14:paraId="7633604E" w14:textId="77777777" w:rsidR="00453752" w:rsidRDefault="00453752" w:rsidP="00453752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8"/>
        <w:gridCol w:w="4064"/>
      </w:tblGrid>
      <w:tr w:rsidR="00453752" w14:paraId="7ACAE0BD" w14:textId="77777777" w:rsidTr="003A1361">
        <w:tc>
          <w:tcPr>
            <w:tcW w:w="5148" w:type="dxa"/>
            <w:shd w:val="clear" w:color="auto" w:fill="BFBFBF" w:themeFill="background1" w:themeFillShade="BF"/>
          </w:tcPr>
          <w:p w14:paraId="2C02939D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064" w:type="dxa"/>
            <w:shd w:val="clear" w:color="auto" w:fill="BFBFBF" w:themeFill="background1" w:themeFillShade="BF"/>
          </w:tcPr>
          <w:p w14:paraId="79E5AA80" w14:textId="77777777" w:rsidR="00453752" w:rsidRPr="00EC7593" w:rsidRDefault="00453752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453752" w14:paraId="4B9199A3" w14:textId="77777777" w:rsidTr="003A1361">
        <w:tc>
          <w:tcPr>
            <w:tcW w:w="5148" w:type="dxa"/>
          </w:tcPr>
          <w:p w14:paraId="541CB6C2" w14:textId="5E86B1F6" w:rsidR="00453752" w:rsidRPr="00782056" w:rsidRDefault="00453752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[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'1 -&gt; history', '1 -&gt; action', 'Death in Time: Criss Bell, mystery', 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2 -&gt; mystery</w:t>
            </w:r>
            <w:r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, '3 -&gt; sci-fi', 'Child of Silver: Bruce Rich, mystery', 'Hurting Secrets: Dustin Bolt, action', 'Future of Dawn: Aiden Rose, sci-fi', 'Lions and Rats: Gabe Roads, history', '2 -&gt; romance', 'Effect of the Void: Shay B, romance', 'Losing Dreams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: Gail Starr, sci-fi</w:t>
            </w:r>
            <w:r w:rsidR="00D556CC">
              <w:rPr>
                <w:rFonts w:ascii="Consolas" w:hAnsi="Consolas"/>
                <w:sz w:val="22"/>
                <w:szCs w:val="22"/>
                <w:lang w:val="en-US"/>
              </w:rPr>
              <w:t>'</w:t>
            </w:r>
            <w:r w:rsidR="00675EF9">
              <w:rPr>
                <w:rFonts w:ascii="Consolas" w:hAnsi="Consolas"/>
                <w:sz w:val="22"/>
                <w:szCs w:val="22"/>
                <w:lang w:val="en-US"/>
              </w:rPr>
              <w:t>, 'Name of Earth: Jo Bell, sci-fi', 'Pilots of Stone: Brook Jay, history'</w:t>
            </w:r>
            <w:r w:rsidRPr="00782056">
              <w:rPr>
                <w:rFonts w:ascii="Consolas" w:hAnsi="Consolas"/>
                <w:sz w:val="22"/>
                <w:szCs w:val="22"/>
                <w:lang w:val="en-US"/>
              </w:rPr>
              <w:t>]</w:t>
            </w:r>
          </w:p>
        </w:tc>
        <w:tc>
          <w:tcPr>
            <w:tcW w:w="4064" w:type="dxa"/>
          </w:tcPr>
          <w:p w14:paraId="12CAD5D1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3 sci-fi: 3</w:t>
            </w:r>
          </w:p>
          <w:p w14:paraId="0A796249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Future of Dawn: Aiden Rose</w:t>
            </w:r>
          </w:p>
          <w:p w14:paraId="6DBC3633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68783EC2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680C789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1 history: 2</w:t>
            </w:r>
          </w:p>
          <w:p w14:paraId="417BD43C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Lions and Rats: Gabe Roads</w:t>
            </w:r>
          </w:p>
          <w:p w14:paraId="4689DA4A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Pilots of Stone: Brook Jay</w:t>
            </w:r>
          </w:p>
          <w:p w14:paraId="31881037" w14:textId="77777777" w:rsidR="00B602A2" w:rsidRPr="00B602A2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2 mystery: 1</w:t>
            </w:r>
          </w:p>
          <w:p w14:paraId="36829B6E" w14:textId="4BE2E4D2" w:rsidR="00453752" w:rsidRPr="00782056" w:rsidRDefault="00B602A2" w:rsidP="00B602A2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602A2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  <w:tr w:rsidR="003A1361" w14:paraId="5127F04B" w14:textId="77777777" w:rsidTr="003A1361">
        <w:tc>
          <w:tcPr>
            <w:tcW w:w="5148" w:type="dxa"/>
          </w:tcPr>
          <w:p w14:paraId="1C40769B" w14:textId="39A3F6A4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['1 -&gt; mystery', '2 -&gt; sci-fi',</w:t>
            </w:r>
          </w:p>
          <w:p w14:paraId="7012D885" w14:textId="35257EE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'Child of Silver: Bruce Rich, mystery',</w:t>
            </w:r>
          </w:p>
          <w:p w14:paraId="1E0959B5" w14:textId="26CFB33B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'Lions and Rats: Gabe Roads, history',</w:t>
            </w:r>
          </w:p>
          <w:p w14:paraId="67C3441A" w14:textId="617C8EA0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'Effect of the Void: Shay B, romance',</w:t>
            </w:r>
          </w:p>
          <w:p w14:paraId="491880FF" w14:textId="6BAAF4C2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'Losing Dreams: Gail Starr, sci-fi',</w:t>
            </w:r>
          </w:p>
          <w:p w14:paraId="45B59370" w14:textId="3FCC40A7" w:rsidR="003A1361" w:rsidRPr="00782056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'Name of Earth: Jo Bell, sci-fi']</w:t>
            </w:r>
          </w:p>
        </w:tc>
        <w:tc>
          <w:tcPr>
            <w:tcW w:w="4064" w:type="dxa"/>
          </w:tcPr>
          <w:p w14:paraId="72574F18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2 sci-fi: 2</w:t>
            </w:r>
          </w:p>
          <w:p w14:paraId="1A823991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Losing Dreams: Gail Starr</w:t>
            </w:r>
          </w:p>
          <w:p w14:paraId="10E72E3E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Name of Earth: Jo Bell</w:t>
            </w:r>
          </w:p>
          <w:p w14:paraId="0FE5CDB4" w14:textId="77777777" w:rsidR="003A1361" w:rsidRPr="003A1361" w:rsidRDefault="003A1361" w:rsidP="003A136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1 mystery: 1</w:t>
            </w:r>
          </w:p>
          <w:p w14:paraId="61E60A59" w14:textId="7E11294F" w:rsidR="003A1361" w:rsidRPr="00B602A2" w:rsidRDefault="003A1361" w:rsidP="003A1361">
            <w:pPr>
              <w:spacing w:after="0"/>
              <w:rPr>
                <w:rFonts w:ascii="Consolas" w:hAnsi="Consolas"/>
                <w:lang w:val="en-US"/>
              </w:rPr>
            </w:pPr>
            <w:r w:rsidRPr="003A1361">
              <w:rPr>
                <w:rFonts w:ascii="Consolas" w:hAnsi="Consolas"/>
                <w:sz w:val="22"/>
                <w:szCs w:val="22"/>
                <w:lang w:val="en-US"/>
              </w:rPr>
              <w:t>--&gt; Child of Silver: Bruce Rich</w:t>
            </w:r>
          </w:p>
        </w:tc>
      </w:tr>
    </w:tbl>
    <w:p w14:paraId="1533DDB5" w14:textId="77777777" w:rsidR="00144BDB" w:rsidRDefault="00144BDB" w:rsidP="00144BDB">
      <w:pPr>
        <w:pStyle w:val="Default"/>
      </w:pPr>
    </w:p>
    <w:p w14:paraId="2FFF74DF" w14:textId="30432BE3" w:rsidR="00453752" w:rsidRDefault="00B602A2" w:rsidP="00B0289D">
      <w:pPr>
        <w:pStyle w:val="Heading2"/>
        <w:numPr>
          <w:ilvl w:val="0"/>
          <w:numId w:val="17"/>
        </w:numPr>
      </w:pPr>
      <w:r>
        <w:t>SoftUni Students</w:t>
      </w:r>
    </w:p>
    <w:p w14:paraId="6533D955" w14:textId="576C602C" w:rsidR="00334217" w:rsidRDefault="00B602A2" w:rsidP="00B602A2">
      <w:pPr>
        <w:rPr>
          <w:lang w:val="en-US"/>
        </w:rPr>
      </w:pPr>
      <w:r>
        <w:rPr>
          <w:lang w:val="en-US"/>
        </w:rPr>
        <w:t xml:space="preserve">Write a function that stores the </w:t>
      </w:r>
      <w:r w:rsidRPr="00144BDB">
        <w:rPr>
          <w:b/>
          <w:lang w:val="en-US"/>
        </w:rPr>
        <w:t>students</w:t>
      </w:r>
      <w:r>
        <w:rPr>
          <w:lang w:val="en-US"/>
        </w:rPr>
        <w:t xml:space="preserve"> that signed up for different </w:t>
      </w:r>
      <w:r w:rsidRPr="00144BDB">
        <w:rPr>
          <w:b/>
          <w:lang w:val="en-US"/>
        </w:rPr>
        <w:t xml:space="preserve">courses </w:t>
      </w:r>
      <w:r>
        <w:rPr>
          <w:lang w:val="en-US"/>
        </w:rPr>
        <w:t xml:space="preserve">at SoftUni. For each </w:t>
      </w:r>
      <w:r w:rsidRPr="00144BDB">
        <w:rPr>
          <w:b/>
          <w:lang w:val="en-US"/>
        </w:rPr>
        <w:t>course</w:t>
      </w:r>
      <w:r w:rsidR="009D2235">
        <w:rPr>
          <w:b/>
          <w:lang w:val="en-US"/>
        </w:rPr>
        <w:t>,</w:t>
      </w:r>
      <w:r>
        <w:rPr>
          <w:lang w:val="en-US"/>
        </w:rPr>
        <w:t xml:space="preserve"> you have to </w:t>
      </w:r>
      <w:r w:rsidRPr="00144BDB">
        <w:rPr>
          <w:b/>
          <w:lang w:val="en-US"/>
        </w:rPr>
        <w:t>store the name</w:t>
      </w:r>
      <w:r>
        <w:rPr>
          <w:lang w:val="en-US"/>
        </w:rPr>
        <w:t xml:space="preserve">, the </w:t>
      </w:r>
      <w:r w:rsidRPr="00144BDB">
        <w:rPr>
          <w:b/>
          <w:lang w:val="en-US"/>
        </w:rPr>
        <w:t>capacity</w:t>
      </w:r>
      <w:r w:rsidR="00F4000B">
        <w:rPr>
          <w:b/>
          <w:lang w:val="en-US"/>
        </w:rPr>
        <w:t>,</w:t>
      </w:r>
      <w:r>
        <w:rPr>
          <w:lang w:val="en-US"/>
        </w:rPr>
        <w:t xml:space="preserve"> and the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s that are in it. For each </w:t>
      </w:r>
      <w:r w:rsidRPr="00144BDB">
        <w:rPr>
          <w:b/>
          <w:lang w:val="en-US"/>
        </w:rPr>
        <w:t>student</w:t>
      </w:r>
      <w:r>
        <w:rPr>
          <w:lang w:val="en-US"/>
        </w:rPr>
        <w:t xml:space="preserve"> store the </w:t>
      </w:r>
      <w:r w:rsidRPr="00144BDB">
        <w:rPr>
          <w:b/>
          <w:lang w:val="en-US"/>
        </w:rPr>
        <w:t>username, the email</w:t>
      </w:r>
      <w:r w:rsidR="00F4000B">
        <w:rPr>
          <w:b/>
          <w:lang w:val="en-US"/>
        </w:rPr>
        <w:t>,</w:t>
      </w:r>
      <w:r w:rsidRPr="00144BDB">
        <w:rPr>
          <w:b/>
          <w:lang w:val="en-US"/>
        </w:rPr>
        <w:t xml:space="preserve"> and their credits</w:t>
      </w:r>
      <w:r>
        <w:rPr>
          <w:lang w:val="en-US"/>
        </w:rPr>
        <w:t xml:space="preserve">. The input will come as an </w:t>
      </w:r>
      <w:r w:rsidRPr="00144BDB">
        <w:rPr>
          <w:b/>
          <w:lang w:val="en-US"/>
        </w:rPr>
        <w:t>array of strings</w:t>
      </w:r>
      <w:r>
        <w:rPr>
          <w:lang w:val="en-US"/>
        </w:rPr>
        <w:t>.</w:t>
      </w:r>
      <w:r w:rsidR="00144BDB">
        <w:rPr>
          <w:lang w:val="en-US"/>
        </w:rPr>
        <w:t xml:space="preserve"> The st</w:t>
      </w:r>
      <w:r w:rsidR="00334217">
        <w:rPr>
          <w:lang w:val="en-US"/>
        </w:rPr>
        <w:t>r</w:t>
      </w:r>
      <w:r w:rsidR="00144BDB">
        <w:rPr>
          <w:lang w:val="en-US"/>
        </w:rPr>
        <w:t>ings will be in some of the following formats: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"{course name}: {capacity}"</w:t>
      </w:r>
      <w:r w:rsidR="00144BDB">
        <w:rPr>
          <w:lang w:val="en-US"/>
        </w:rPr>
        <w:t xml:space="preserve"> – add the course with that capacity. If the </w:t>
      </w:r>
      <w:r w:rsidR="00144BDB" w:rsidRPr="00334217">
        <w:rPr>
          <w:b/>
          <w:lang w:val="en-US"/>
        </w:rPr>
        <w:t>course exists</w:t>
      </w:r>
      <w:r w:rsidR="00144BDB">
        <w:rPr>
          <w:lang w:val="en-US"/>
        </w:rPr>
        <w:t xml:space="preserve">, </w:t>
      </w:r>
      <w:r w:rsidR="00144BDB" w:rsidRPr="00334217">
        <w:rPr>
          <w:b/>
          <w:lang w:val="en-US"/>
        </w:rPr>
        <w:t>add</w:t>
      </w:r>
      <w:r w:rsidR="00144BDB">
        <w:rPr>
          <w:lang w:val="en-US"/>
        </w:rPr>
        <w:t xml:space="preserve"> the </w:t>
      </w:r>
      <w:r w:rsidR="00144BDB" w:rsidRPr="00334217">
        <w:rPr>
          <w:b/>
          <w:lang w:val="en-US"/>
        </w:rPr>
        <w:t>capacity</w:t>
      </w:r>
      <w:r w:rsidR="00144BDB">
        <w:rPr>
          <w:lang w:val="en-US"/>
        </w:rPr>
        <w:t xml:space="preserve"> to the existing one</w:t>
      </w:r>
      <w:r w:rsidR="00144BDB">
        <w:rPr>
          <w:lang w:val="en-US"/>
        </w:rPr>
        <w:br/>
      </w:r>
      <w:r w:rsidR="00144BDB" w:rsidRPr="00197B5A">
        <w:rPr>
          <w:rFonts w:ascii="Consolas" w:hAnsi="Consolas"/>
          <w:b/>
          <w:lang w:val="en-US"/>
        </w:rPr>
        <w:t>"{username}[{credits count}] with email {email} joins {course name}"</w:t>
      </w:r>
      <w:r w:rsidR="00144BDB">
        <w:rPr>
          <w:lang w:val="en-US"/>
        </w:rPr>
        <w:t xml:space="preserve"> – add the student </w:t>
      </w:r>
      <w:r w:rsidR="00144BDB" w:rsidRPr="00334217">
        <w:rPr>
          <w:b/>
          <w:lang w:val="en-US"/>
        </w:rPr>
        <w:t>if the course exists</w:t>
      </w:r>
      <w:r w:rsidR="00144BDB">
        <w:rPr>
          <w:lang w:val="en-US"/>
        </w:rPr>
        <w:t xml:space="preserve"> (each student can be in </w:t>
      </w:r>
      <w:r w:rsidR="00144BDB" w:rsidRPr="00334217">
        <w:rPr>
          <w:b/>
          <w:lang w:val="en-US"/>
        </w:rPr>
        <w:t>multiple courses</w:t>
      </w:r>
      <w:r w:rsidR="00144BDB">
        <w:rPr>
          <w:lang w:val="en-US"/>
        </w:rPr>
        <w:t xml:space="preserve">) </w:t>
      </w:r>
      <w:r w:rsidR="00334217">
        <w:rPr>
          <w:lang w:val="en-US"/>
        </w:rPr>
        <w:t xml:space="preserve">and if there are </w:t>
      </w:r>
      <w:r w:rsidR="00334217" w:rsidRPr="00334217">
        <w:rPr>
          <w:b/>
          <w:lang w:val="en-US"/>
        </w:rPr>
        <w:t>places left</w:t>
      </w:r>
      <w:r w:rsidR="00334217">
        <w:rPr>
          <w:lang w:val="en-US"/>
        </w:rPr>
        <w:t xml:space="preserve"> (</w:t>
      </w:r>
      <w:r w:rsidR="00334217" w:rsidRPr="00334217">
        <w:rPr>
          <w:b/>
          <w:lang w:val="en-US"/>
        </w:rPr>
        <w:t>count of students</w:t>
      </w:r>
      <w:r w:rsidR="00334217">
        <w:rPr>
          <w:lang w:val="en-US"/>
        </w:rPr>
        <w:t xml:space="preserve"> are </w:t>
      </w:r>
      <w:r w:rsidR="00334217" w:rsidRPr="00334217">
        <w:rPr>
          <w:b/>
          <w:lang w:val="en-US"/>
        </w:rPr>
        <w:t>less than the capacity</w:t>
      </w:r>
      <w:r w:rsidR="00334217">
        <w:rPr>
          <w:lang w:val="en-US"/>
        </w:rPr>
        <w:t>)</w:t>
      </w:r>
    </w:p>
    <w:p w14:paraId="460BC643" w14:textId="5A5E7BDF" w:rsidR="00D9252A" w:rsidRDefault="00D9252A" w:rsidP="00B602A2">
      <w:pPr>
        <w:rPr>
          <w:lang w:val="en-US"/>
        </w:rPr>
      </w:pPr>
      <w:r>
        <w:rPr>
          <w:lang w:val="en-US"/>
        </w:rPr>
        <w:t xml:space="preserve">Finally, you should sort the courses by the </w:t>
      </w:r>
      <w:r w:rsidRPr="00D9252A">
        <w:rPr>
          <w:b/>
          <w:lang w:val="en-US"/>
        </w:rPr>
        <w:t>count of students</w:t>
      </w:r>
      <w:r>
        <w:rPr>
          <w:lang w:val="en-US"/>
        </w:rPr>
        <w:t xml:space="preserve"> in </w:t>
      </w:r>
      <w:r w:rsidRPr="00D9252A">
        <w:rPr>
          <w:b/>
          <w:lang w:val="en-US"/>
        </w:rPr>
        <w:t>descending</w:t>
      </w:r>
      <w:r>
        <w:rPr>
          <w:lang w:val="en-US"/>
        </w:rPr>
        <w:t xml:space="preserve">. Each course should have its students sorted by </w:t>
      </w:r>
      <w:r w:rsidRPr="00D9252A">
        <w:rPr>
          <w:b/>
          <w:lang w:val="en-US"/>
        </w:rPr>
        <w:t>credits in descending</w:t>
      </w:r>
      <w:r>
        <w:rPr>
          <w:lang w:val="en-US"/>
        </w:rPr>
        <w:t>.</w:t>
      </w:r>
    </w:p>
    <w:p w14:paraId="1F0DDA17" w14:textId="77777777" w:rsidR="009D2235" w:rsidRDefault="009D2235" w:rsidP="009D2235">
      <w:pPr>
        <w:pStyle w:val="Heading3"/>
        <w:rPr>
          <w:lang w:val="en-US"/>
        </w:rPr>
      </w:pPr>
      <w:r>
        <w:rPr>
          <w:lang w:val="en-US"/>
        </w:rPr>
        <w:t>Output</w:t>
      </w:r>
    </w:p>
    <w:p w14:paraId="4C2C051E" w14:textId="5B2B1503" w:rsidR="009661E9" w:rsidRPr="00D9252A" w:rsidRDefault="009661E9" w:rsidP="00B602A2">
      <w:pPr>
        <w:rPr>
          <w:lang w:val="en-US"/>
        </w:rPr>
      </w:pPr>
      <w:r>
        <w:rPr>
          <w:lang w:val="en-US"/>
        </w:rPr>
        <w:t>Print the result in the format:</w:t>
      </w:r>
      <w:r>
        <w:rPr>
          <w:lang w:val="en-US"/>
        </w:rPr>
        <w:br/>
      </w:r>
      <w:r w:rsidRPr="00197B5A">
        <w:rPr>
          <w:rFonts w:ascii="Consolas" w:hAnsi="Consolas"/>
          <w:b/>
          <w:lang w:val="en-US"/>
        </w:rPr>
        <w:t>"{course one}: {places left} places left</w:t>
      </w:r>
      <w:r w:rsidRPr="00197B5A">
        <w:rPr>
          <w:rFonts w:ascii="Consolas" w:hAnsi="Consolas"/>
          <w:b/>
          <w:lang w:val="en-US"/>
        </w:rPr>
        <w:br/>
      </w:r>
      <w:r w:rsidRPr="00197B5A">
        <w:rPr>
          <w:rFonts w:ascii="Consolas" w:hAnsi="Consolas"/>
          <w:b/>
          <w:lang w:val="en-US"/>
        </w:rPr>
        <w:lastRenderedPageBreak/>
        <w:t xml:space="preserve">--- </w:t>
      </w:r>
      <w:r w:rsidR="00B259AF" w:rsidRPr="00197B5A">
        <w:rPr>
          <w:rFonts w:ascii="Consolas" w:hAnsi="Consolas"/>
          <w:b/>
          <w:lang w:val="en-US"/>
        </w:rPr>
        <w:t xml:space="preserve">{credits}: </w:t>
      </w:r>
      <w:r w:rsidRPr="00197B5A">
        <w:rPr>
          <w:rFonts w:ascii="Consolas" w:hAnsi="Consolas"/>
          <w:b/>
          <w:lang w:val="en-US"/>
        </w:rPr>
        <w:t>{username one}</w:t>
      </w:r>
      <w:r w:rsidR="00B259AF" w:rsidRPr="00197B5A">
        <w:rPr>
          <w:rFonts w:ascii="Consolas" w:hAnsi="Consolas"/>
          <w:b/>
          <w:lang w:val="en-US"/>
        </w:rPr>
        <w:t>, {email one}</w:t>
      </w:r>
      <w:r w:rsidR="00B259AF" w:rsidRPr="00197B5A">
        <w:rPr>
          <w:rFonts w:ascii="Consolas" w:hAnsi="Consolas"/>
          <w:b/>
          <w:lang w:val="en-US"/>
        </w:rPr>
        <w:br/>
        <w:t>…</w:t>
      </w:r>
      <w:r w:rsidRPr="00197B5A">
        <w:rPr>
          <w:rFonts w:ascii="Consolas" w:hAnsi="Consolas"/>
          <w:b/>
          <w:lang w:val="en-US"/>
        </w:rPr>
        <w:t>"</w:t>
      </w:r>
    </w:p>
    <w:p w14:paraId="6288760D" w14:textId="77777777" w:rsidR="00D9252A" w:rsidRDefault="00D9252A" w:rsidP="00D9252A">
      <w:pPr>
        <w:pStyle w:val="Heading3"/>
        <w:rPr>
          <w:lang w:val="en-US"/>
        </w:rPr>
      </w:pPr>
      <w:r>
        <w:rPr>
          <w:lang w:val="en-US"/>
        </w:rPr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D9252A" w14:paraId="7A34C45E" w14:textId="77777777" w:rsidTr="00E26B8F">
        <w:tc>
          <w:tcPr>
            <w:tcW w:w="4606" w:type="dxa"/>
            <w:shd w:val="clear" w:color="auto" w:fill="BFBFBF" w:themeFill="background1" w:themeFillShade="BF"/>
          </w:tcPr>
          <w:p w14:paraId="2825C191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Input</w:t>
            </w:r>
          </w:p>
        </w:tc>
        <w:tc>
          <w:tcPr>
            <w:tcW w:w="4606" w:type="dxa"/>
            <w:shd w:val="clear" w:color="auto" w:fill="BFBFBF" w:themeFill="background1" w:themeFillShade="BF"/>
          </w:tcPr>
          <w:p w14:paraId="4B7FA048" w14:textId="77777777" w:rsidR="00D9252A" w:rsidRPr="00EC7593" w:rsidRDefault="00D9252A" w:rsidP="00E26B8F">
            <w:pPr>
              <w:spacing w:after="0"/>
              <w:jc w:val="center"/>
              <w:rPr>
                <w:b/>
                <w:sz w:val="22"/>
                <w:szCs w:val="22"/>
                <w:lang w:val="en-US"/>
              </w:rPr>
            </w:pPr>
            <w:r>
              <w:rPr>
                <w:b/>
                <w:sz w:val="22"/>
                <w:szCs w:val="22"/>
                <w:lang w:val="en-US"/>
              </w:rPr>
              <w:t>Output</w:t>
            </w:r>
          </w:p>
        </w:tc>
      </w:tr>
      <w:tr w:rsidR="00D9252A" w14:paraId="72D353BF" w14:textId="77777777" w:rsidTr="00E26B8F">
        <w:tc>
          <w:tcPr>
            <w:tcW w:w="4606" w:type="dxa"/>
          </w:tcPr>
          <w:p w14:paraId="555E3EA9" w14:textId="03119061" w:rsidR="00D9252A" w:rsidRPr="00782056" w:rsidRDefault="00B259AF" w:rsidP="00E26B8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['JavaBasics: 2', 'user1[25] with email user1@user.com joins C#Basics', 'C#Advanced: 3', 'JSCore: 4', 'user2[30] with email user2@user.com joins C#Basics', 'user13[50] with email user13@user.com joins JSCore', 'user1[25] with email user1@user.com joins JSCore', 'user8[18] with email user8@user.com joins C#Advanced', 'user6[85] with email user6@user.com joins JSCore', 'JSCore: 2', 'user11[3] with email user11@user.com joins JavaBasics', 'user45[105] with email user45@user.com joins JSCore', 'user007[20] with email user007@user.com joins JSCore', 'user700[29] with email user700@user.com joins JSCore', 'user900[88] with email user900@user.com joins JSCore']</w:t>
            </w:r>
          </w:p>
        </w:tc>
        <w:tc>
          <w:tcPr>
            <w:tcW w:w="4606" w:type="dxa"/>
          </w:tcPr>
          <w:p w14:paraId="1BFD5441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JSCore: 0 places left</w:t>
            </w:r>
          </w:p>
          <w:p w14:paraId="6095F038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--- 105: user45, user45@user.com</w:t>
            </w:r>
          </w:p>
          <w:p w14:paraId="732D6D6E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--- 85: user6, user6@user.com</w:t>
            </w:r>
          </w:p>
          <w:p w14:paraId="30CC140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--- 50: user13, user13@user.com</w:t>
            </w:r>
          </w:p>
          <w:p w14:paraId="20299FDF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--- 29: user700, user700@user.com</w:t>
            </w:r>
          </w:p>
          <w:p w14:paraId="77E6F87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--- 25: user1, user1@user.com</w:t>
            </w:r>
          </w:p>
          <w:p w14:paraId="72D7C260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--- 20: user007, user007@user.com</w:t>
            </w:r>
          </w:p>
          <w:p w14:paraId="5A48DD87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JavaBasics: 1 places left</w:t>
            </w:r>
          </w:p>
          <w:p w14:paraId="3867593D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--- 3: user11, user11@user.com</w:t>
            </w:r>
          </w:p>
          <w:p w14:paraId="6FD740CA" w14:textId="77777777" w:rsidR="00B259AF" w:rsidRPr="00B259AF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C#Advanced: 2 places left</w:t>
            </w:r>
          </w:p>
          <w:p w14:paraId="78410E6D" w14:textId="2FDD7819" w:rsidR="00D9252A" w:rsidRPr="00782056" w:rsidRDefault="00B259AF" w:rsidP="00B259AF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B259AF">
              <w:rPr>
                <w:rFonts w:ascii="Consolas" w:hAnsi="Consolas"/>
                <w:sz w:val="22"/>
                <w:szCs w:val="22"/>
                <w:lang w:val="en-US"/>
              </w:rPr>
              <w:t>--- 18: user8, user8@user.com</w:t>
            </w:r>
          </w:p>
        </w:tc>
      </w:tr>
      <w:tr w:rsidR="00BD7391" w14:paraId="4C4730D8" w14:textId="77777777" w:rsidTr="00E26B8F">
        <w:tc>
          <w:tcPr>
            <w:tcW w:w="4606" w:type="dxa"/>
          </w:tcPr>
          <w:p w14:paraId="7B7C6844" w14:textId="0D74EAE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['JavaBasics: 15',</w:t>
            </w:r>
          </w:p>
          <w:p w14:paraId="6EB8F90E" w14:textId="1534206F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JavaBasics',</w:t>
            </w:r>
          </w:p>
          <w:p w14:paraId="49376DC5" w14:textId="7D036742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JavaBasics',</w:t>
            </w:r>
          </w:p>
          <w:p w14:paraId="6E7AF6C1" w14:textId="260871ED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'JavaBasics: 5',</w:t>
            </w:r>
          </w:p>
          <w:p w14:paraId="7E59424B" w14:textId="376A4A98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5',</w:t>
            </w:r>
          </w:p>
          <w:p w14:paraId="415144F0" w14:textId="22E65E00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'user1[26] with email user1@user.com joins C#Advanced',</w:t>
            </w:r>
          </w:p>
          <w:p w14:paraId="65CE713E" w14:textId="744692F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'user2[36] with email user11@user.com joins C#Advanced',</w:t>
            </w:r>
          </w:p>
          <w:p w14:paraId="3BDB515B" w14:textId="4F44342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'user3[6] with email user3@user.com joins C#Advanced',</w:t>
            </w:r>
          </w:p>
          <w:p w14:paraId="67CCF73C" w14:textId="19077C9C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'C#Advanced: 1',</w:t>
            </w:r>
          </w:p>
          <w:p w14:paraId="3D359735" w14:textId="5389327B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'JSCore: 8',</w:t>
            </w:r>
          </w:p>
          <w:p w14:paraId="2215CD34" w14:textId="1DFB7533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'user23[62] with email user23@user.com joins JSCore']</w:t>
            </w:r>
          </w:p>
        </w:tc>
        <w:tc>
          <w:tcPr>
            <w:tcW w:w="4606" w:type="dxa"/>
          </w:tcPr>
          <w:p w14:paraId="2BFA8D27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C#Advanced: 3 places left</w:t>
            </w:r>
          </w:p>
          <w:p w14:paraId="4605EC0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6C3DBB96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175255EB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--- 6: user3, user3@user.com</w:t>
            </w:r>
          </w:p>
          <w:p w14:paraId="4CB6C58D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JavaBasics: 18 places left</w:t>
            </w:r>
          </w:p>
          <w:p w14:paraId="1AC5A05F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--- 36: user2, user11@user.com</w:t>
            </w:r>
          </w:p>
          <w:p w14:paraId="2AA61070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--- 26: user1, user1@user.com</w:t>
            </w:r>
          </w:p>
          <w:p w14:paraId="3FD16DCE" w14:textId="77777777" w:rsidR="00BD7391" w:rsidRPr="00C6588E" w:rsidRDefault="00BD7391" w:rsidP="00BD7391">
            <w:pPr>
              <w:spacing w:after="0"/>
              <w:rPr>
                <w:rFonts w:ascii="Consolas" w:hAnsi="Consolas"/>
                <w:sz w:val="22"/>
                <w:szCs w:val="22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JSCore: 7 places left</w:t>
            </w:r>
          </w:p>
          <w:p w14:paraId="396E01C8" w14:textId="606E5EDC" w:rsidR="00BD7391" w:rsidRPr="00B259AF" w:rsidRDefault="00BD7391" w:rsidP="00BD7391">
            <w:pPr>
              <w:spacing w:after="0"/>
              <w:rPr>
                <w:rFonts w:ascii="Consolas" w:hAnsi="Consolas"/>
                <w:lang w:val="en-US"/>
              </w:rPr>
            </w:pPr>
            <w:r w:rsidRPr="00C6588E">
              <w:rPr>
                <w:rFonts w:ascii="Consolas" w:hAnsi="Consolas"/>
                <w:sz w:val="22"/>
                <w:szCs w:val="22"/>
                <w:lang w:val="en-US"/>
              </w:rPr>
              <w:t>--- 62: user23, user23@user.com</w:t>
            </w:r>
          </w:p>
        </w:tc>
      </w:tr>
    </w:tbl>
    <w:p w14:paraId="5AFE039B" w14:textId="77777777" w:rsidR="00334217" w:rsidRPr="00334217" w:rsidRDefault="00334217" w:rsidP="00B602A2">
      <w:pPr>
        <w:rPr>
          <w:lang w:val="en-US"/>
        </w:rPr>
      </w:pPr>
    </w:p>
    <w:sectPr w:rsidR="00334217" w:rsidRPr="00334217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672212" w14:textId="77777777" w:rsidR="00077DB4" w:rsidRDefault="00077DB4" w:rsidP="00053EF9">
      <w:pPr>
        <w:spacing w:after="0" w:line="240" w:lineRule="auto"/>
      </w:pPr>
      <w:r>
        <w:separator/>
      </w:r>
    </w:p>
  </w:endnote>
  <w:endnote w:type="continuationSeparator" w:id="0">
    <w:p w14:paraId="09E7FC92" w14:textId="77777777" w:rsidR="00077DB4" w:rsidRDefault="00077DB4" w:rsidP="00053E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14F7E" w14:textId="0B7C415E" w:rsidR="00C44367" w:rsidRDefault="00C44367" w:rsidP="00C44367">
    <w:pPr>
      <w:pStyle w:val="Footer"/>
      <w:rPr>
        <w:rFonts w:asciiTheme="minorHAnsi" w:eastAsiaTheme="minorHAnsi" w:hAnsiTheme="minorHAnsi"/>
      </w:rPr>
    </w:pP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831C267" wp14:editId="6F06712E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8" name="Текстово 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754A0F" w14:textId="77777777" w:rsidR="00C44367" w:rsidRDefault="00C44367" w:rsidP="00C4436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42A6DC0B" w14:textId="31A91BC1" w:rsidR="00C44367" w:rsidRDefault="00C44367" w:rsidP="00C4436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9C2B642" wp14:editId="4A1563F9">
                                <wp:extent cx="180340" cy="180340"/>
                                <wp:effectExtent l="0" t="0" r="0" b="0"/>
                                <wp:docPr id="24" name="Картина 24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DD7034E" wp14:editId="5F8C5F8C">
                                <wp:extent cx="180340" cy="180340"/>
                                <wp:effectExtent l="0" t="0" r="0" b="0"/>
                                <wp:docPr id="22" name="Картина 2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CA68E97" wp14:editId="695FA740">
                                <wp:extent cx="182880" cy="182880"/>
                                <wp:effectExtent l="0" t="0" r="7620" b="7620"/>
                                <wp:docPr id="21" name="Картина 2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1CB92D18" wp14:editId="1188E9E6">
                                <wp:extent cx="180340" cy="180340"/>
                                <wp:effectExtent l="0" t="0" r="0" b="0"/>
                                <wp:docPr id="20" name="Картина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0703BD7A" wp14:editId="5A9ECFAE">
                                <wp:extent cx="182880" cy="182880"/>
                                <wp:effectExtent l="0" t="0" r="7620" b="7620"/>
                                <wp:docPr id="14" name="Картина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358896EF" wp14:editId="423736EE">
                                <wp:extent cx="182880" cy="182880"/>
                                <wp:effectExtent l="0" t="0" r="7620" b="7620"/>
                                <wp:docPr id="17" name="Картина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54132FB5" wp14:editId="26507972">
                                <wp:extent cx="180340" cy="180340"/>
                                <wp:effectExtent l="0" t="0" r="0" b="0"/>
                                <wp:docPr id="13" name="Картина 13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7F1A0745" wp14:editId="5B0024FD">
                                <wp:extent cx="180340" cy="180340"/>
                                <wp:effectExtent l="0" t="0" r="0" b="0"/>
                                <wp:docPr id="12" name="Картина 1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340" cy="1803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eastAsia="bg-BG"/>
                            </w:rPr>
                            <w:drawing>
                              <wp:inline distT="0" distB="0" distL="0" distR="0" wp14:anchorId="2495DE13" wp14:editId="5BF89DE4">
                                <wp:extent cx="182880" cy="182880"/>
                                <wp:effectExtent l="0" t="0" r="7620" b="7620"/>
                                <wp:docPr id="23" name="Картина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31C267" id="_x0000_t202" coordsize="21600,21600" o:spt="202" path="m,l,21600r21600,l21600,xe">
              <v:stroke joinstyle="miter"/>
              <v:path gradientshapeok="t" o:connecttype="rect"/>
            </v:shapetype>
            <v:shape id="Текстово поле 28" o:spid="_x0000_s1026" type="#_x0000_t202" style="position:absolute;margin-left:109pt;margin-top:7pt;width:411.4pt;height:40.4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" filled="f" stroked="f">
              <v:textbox inset=".5mm,1.2mm,.5mm,.5mm">
                <w:txbxContent>
                  <w:p w14:paraId="24754A0F" w14:textId="77777777" w:rsidR="00C44367" w:rsidRDefault="00C44367" w:rsidP="00C4436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42A6DC0B" w14:textId="31A91BC1" w:rsidR="00C44367" w:rsidRDefault="00C44367" w:rsidP="00C4436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9C2B642" wp14:editId="4A1563F9">
                          <wp:extent cx="180340" cy="180340"/>
                          <wp:effectExtent l="0" t="0" r="0" b="0"/>
                          <wp:docPr id="24" name="Картина 24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DD7034E" wp14:editId="5F8C5F8C">
                          <wp:extent cx="180340" cy="180340"/>
                          <wp:effectExtent l="0" t="0" r="0" b="0"/>
                          <wp:docPr id="22" name="Картина 2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CA68E97" wp14:editId="695FA740">
                          <wp:extent cx="182880" cy="182880"/>
                          <wp:effectExtent l="0" t="0" r="7620" b="7620"/>
                          <wp:docPr id="21" name="Картина 2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1CB92D18" wp14:editId="1188E9E6">
                          <wp:extent cx="180340" cy="180340"/>
                          <wp:effectExtent l="0" t="0" r="0" b="0"/>
                          <wp:docPr id="20" name="Картина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0703BD7A" wp14:editId="5A9ECFAE">
                          <wp:extent cx="182880" cy="182880"/>
                          <wp:effectExtent l="0" t="0" r="7620" b="7620"/>
                          <wp:docPr id="14" name="Картина 14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358896EF" wp14:editId="423736EE">
                          <wp:extent cx="182880" cy="182880"/>
                          <wp:effectExtent l="0" t="0" r="7620" b="7620"/>
                          <wp:docPr id="17" name="Картина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54132FB5" wp14:editId="26507972">
                          <wp:extent cx="180340" cy="180340"/>
                          <wp:effectExtent l="0" t="0" r="0" b="0"/>
                          <wp:docPr id="13" name="Картина 13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7F1A0745" wp14:editId="5B0024FD">
                          <wp:extent cx="180340" cy="180340"/>
                          <wp:effectExtent l="0" t="0" r="0" b="0"/>
                          <wp:docPr id="12" name="Картина 1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340" cy="1803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eastAsia="bg-BG"/>
                      </w:rPr>
                      <w:drawing>
                        <wp:inline distT="0" distB="0" distL="0" distR="0" wp14:anchorId="2495DE13" wp14:editId="5BF89DE4">
                          <wp:extent cx="182880" cy="182880"/>
                          <wp:effectExtent l="0" t="0" r="7620" b="7620"/>
                          <wp:docPr id="23" name="Картина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17FBAE48" wp14:editId="6530E81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3" name="Текстово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6546D7D" w14:textId="77777777" w:rsidR="00C44367" w:rsidRDefault="00C44367" w:rsidP="00C4436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BAE48" id="Текстово поле 3" o:spid="_x0000_s1027" type="#_x0000_t202" style="position:absolute;margin-left:109.85pt;margin-top:28.05pt;width:40.15pt;height:13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" filled="f" stroked="f" strokeweight=".5pt">
              <v:textbox inset=".5mm,0,0,0">
                <w:txbxContent>
                  <w:p w14:paraId="16546D7D" w14:textId="77777777" w:rsidR="00C44367" w:rsidRDefault="00C44367" w:rsidP="00C4436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w:drawing>
        <wp:anchor distT="0" distB="0" distL="114300" distR="114300" simplePos="0" relativeHeight="251657728" behindDoc="0" locked="0" layoutInCell="1" allowOverlap="1" wp14:anchorId="2D59B0DC" wp14:editId="2044E0A0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Картина 2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64E2C44E" wp14:editId="0D6A0FE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" name="Право съединение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93AE30A" id="Право съединение 1" o:spid="_x0000_s1026" style="position:absolute;flip:y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" strokecolor="#974706 [1609]" strokeweight="1pt">
              <v:stroke endcap="round"/>
            </v:line>
          </w:pict>
        </mc:Fallback>
      </mc:AlternateContent>
    </w:r>
    <w:r>
      <w:rPr>
        <w:rFonts w:asciiTheme="minorHAnsi" w:eastAsiaTheme="minorHAnsi" w:hAnsiTheme="minorHAnsi"/>
        <w:noProof/>
        <w:lang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A91E31D" wp14:editId="38F1BA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Текстово поле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FF8FF92" w14:textId="09A7735C" w:rsidR="00C44367" w:rsidRDefault="00C44367" w:rsidP="00C4436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95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695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91E31D" id="Текстово поле 4" o:spid="_x0000_s1028" type="#_x0000_t202" style="position:absolute;margin-left:444.65pt;margin-top:26.95pt;width:70.9pt;height:15.9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" filled="f" stroked="f" strokeweight=".5pt">
              <v:textbox inset="0,0,0,0">
                <w:txbxContent>
                  <w:p w14:paraId="3FF8FF92" w14:textId="09A7735C" w:rsidR="00C44367" w:rsidRDefault="00C44367" w:rsidP="00C4436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6953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46953"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5ED2EB6" w14:textId="77777777" w:rsidR="00053EF9" w:rsidRPr="00C44367" w:rsidRDefault="00053EF9" w:rsidP="00C443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293AEB" w14:textId="77777777" w:rsidR="00077DB4" w:rsidRDefault="00077DB4" w:rsidP="00053EF9">
      <w:pPr>
        <w:spacing w:after="0" w:line="240" w:lineRule="auto"/>
      </w:pPr>
      <w:r>
        <w:separator/>
      </w:r>
    </w:p>
  </w:footnote>
  <w:footnote w:type="continuationSeparator" w:id="0">
    <w:p w14:paraId="69114504" w14:textId="77777777" w:rsidR="00077DB4" w:rsidRDefault="00077DB4" w:rsidP="00053E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96E51"/>
    <w:multiLevelType w:val="hybridMultilevel"/>
    <w:tmpl w:val="D1482CB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CC53F0"/>
    <w:multiLevelType w:val="hybridMultilevel"/>
    <w:tmpl w:val="3290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90C36"/>
    <w:multiLevelType w:val="hybridMultilevel"/>
    <w:tmpl w:val="62AA80E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B21A09"/>
    <w:multiLevelType w:val="hybridMultilevel"/>
    <w:tmpl w:val="9EFA7C7A"/>
    <w:lvl w:ilvl="0" w:tplc="0809000F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90" w:hanging="360"/>
      </w:pPr>
    </w:lvl>
    <w:lvl w:ilvl="2" w:tplc="0409001B" w:tentative="1">
      <w:start w:val="1"/>
      <w:numFmt w:val="lowerRoman"/>
      <w:lvlText w:val="%3."/>
      <w:lvlJc w:val="right"/>
      <w:pPr>
        <w:ind w:left="630" w:hanging="180"/>
      </w:pPr>
    </w:lvl>
    <w:lvl w:ilvl="3" w:tplc="0409000F" w:tentative="1">
      <w:start w:val="1"/>
      <w:numFmt w:val="decimal"/>
      <w:lvlText w:val="%4."/>
      <w:lvlJc w:val="left"/>
      <w:pPr>
        <w:ind w:left="1350" w:hanging="360"/>
      </w:pPr>
    </w:lvl>
    <w:lvl w:ilvl="4" w:tplc="04090019" w:tentative="1">
      <w:start w:val="1"/>
      <w:numFmt w:val="lowerLetter"/>
      <w:lvlText w:val="%5."/>
      <w:lvlJc w:val="left"/>
      <w:pPr>
        <w:ind w:left="2070" w:hanging="360"/>
      </w:pPr>
    </w:lvl>
    <w:lvl w:ilvl="5" w:tplc="0409001B" w:tentative="1">
      <w:start w:val="1"/>
      <w:numFmt w:val="lowerRoman"/>
      <w:lvlText w:val="%6."/>
      <w:lvlJc w:val="right"/>
      <w:pPr>
        <w:ind w:left="2790" w:hanging="180"/>
      </w:pPr>
    </w:lvl>
    <w:lvl w:ilvl="6" w:tplc="0409000F" w:tentative="1">
      <w:start w:val="1"/>
      <w:numFmt w:val="decimal"/>
      <w:lvlText w:val="%7."/>
      <w:lvlJc w:val="left"/>
      <w:pPr>
        <w:ind w:left="3510" w:hanging="360"/>
      </w:pPr>
    </w:lvl>
    <w:lvl w:ilvl="7" w:tplc="04090019" w:tentative="1">
      <w:start w:val="1"/>
      <w:numFmt w:val="lowerLetter"/>
      <w:lvlText w:val="%8."/>
      <w:lvlJc w:val="left"/>
      <w:pPr>
        <w:ind w:left="4230" w:hanging="360"/>
      </w:pPr>
    </w:lvl>
    <w:lvl w:ilvl="8" w:tplc="0409001B" w:tentative="1">
      <w:start w:val="1"/>
      <w:numFmt w:val="lowerRoman"/>
      <w:lvlText w:val="%9."/>
      <w:lvlJc w:val="right"/>
      <w:pPr>
        <w:ind w:left="4950" w:hanging="180"/>
      </w:pPr>
    </w:lvl>
  </w:abstractNum>
  <w:abstractNum w:abstractNumId="4" w15:restartNumberingAfterBreak="0">
    <w:nsid w:val="2A0E1CA3"/>
    <w:multiLevelType w:val="hybridMultilevel"/>
    <w:tmpl w:val="B03EC4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EE2D3A"/>
    <w:multiLevelType w:val="hybridMultilevel"/>
    <w:tmpl w:val="699632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EC0BB7"/>
    <w:multiLevelType w:val="hybridMultilevel"/>
    <w:tmpl w:val="1A44FB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CF74B5"/>
    <w:multiLevelType w:val="hybridMultilevel"/>
    <w:tmpl w:val="10140B1E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5F2C51"/>
    <w:multiLevelType w:val="multilevel"/>
    <w:tmpl w:val="968C215C"/>
    <w:styleLink w:val="List1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9" w15:restartNumberingAfterBreak="0">
    <w:nsid w:val="3C816CD2"/>
    <w:multiLevelType w:val="hybridMultilevel"/>
    <w:tmpl w:val="12721C4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9141B8"/>
    <w:multiLevelType w:val="hybridMultilevel"/>
    <w:tmpl w:val="36A2580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D534ED6"/>
    <w:multiLevelType w:val="hybridMultilevel"/>
    <w:tmpl w:val="3080E35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F418AD"/>
    <w:multiLevelType w:val="multilevel"/>
    <w:tmpl w:val="8FB6CAB8"/>
    <w:styleLink w:val="List0"/>
    <w:lvl w:ilvl="0">
      <w:numFmt w:val="bullet"/>
      <w:lvlText w:val="•"/>
      <w:lvlJc w:val="left"/>
      <w:rPr>
        <w:position w:val="0"/>
        <w:rtl w:val="0"/>
        <w:lang w:val="en-US"/>
      </w:rPr>
    </w:lvl>
    <w:lvl w:ilvl="1">
      <w:start w:val="1"/>
      <w:numFmt w:val="bullet"/>
      <w:lvlText w:val="o"/>
      <w:lvlJc w:val="left"/>
      <w:rPr>
        <w:position w:val="0"/>
        <w:rtl w:val="0"/>
        <w:lang w:val="en-US"/>
      </w:rPr>
    </w:lvl>
    <w:lvl w:ilvl="2">
      <w:start w:val="1"/>
      <w:numFmt w:val="bullet"/>
      <w:lvlText w:val="▪"/>
      <w:lvlJc w:val="left"/>
      <w:rPr>
        <w:position w:val="0"/>
        <w:rtl w:val="0"/>
        <w:lang w:val="en-US"/>
      </w:rPr>
    </w:lvl>
    <w:lvl w:ilvl="3">
      <w:start w:val="1"/>
      <w:numFmt w:val="bullet"/>
      <w:lvlText w:val="•"/>
      <w:lvlJc w:val="left"/>
      <w:rPr>
        <w:position w:val="0"/>
        <w:rtl w:val="0"/>
        <w:lang w:val="en-US"/>
      </w:rPr>
    </w:lvl>
    <w:lvl w:ilvl="4">
      <w:start w:val="1"/>
      <w:numFmt w:val="bullet"/>
      <w:lvlText w:val="o"/>
      <w:lvlJc w:val="left"/>
      <w:rPr>
        <w:position w:val="0"/>
        <w:rtl w:val="0"/>
        <w:lang w:val="en-US"/>
      </w:rPr>
    </w:lvl>
    <w:lvl w:ilvl="5">
      <w:start w:val="1"/>
      <w:numFmt w:val="bullet"/>
      <w:lvlText w:val="▪"/>
      <w:lvlJc w:val="left"/>
      <w:rPr>
        <w:position w:val="0"/>
        <w:rtl w:val="0"/>
        <w:lang w:val="en-US"/>
      </w:rPr>
    </w:lvl>
    <w:lvl w:ilvl="6">
      <w:start w:val="1"/>
      <w:numFmt w:val="bullet"/>
      <w:lvlText w:val="•"/>
      <w:lvlJc w:val="left"/>
      <w:rPr>
        <w:position w:val="0"/>
        <w:rtl w:val="0"/>
        <w:lang w:val="en-US"/>
      </w:rPr>
    </w:lvl>
    <w:lvl w:ilvl="7">
      <w:start w:val="1"/>
      <w:numFmt w:val="bullet"/>
      <w:lvlText w:val="o"/>
      <w:lvlJc w:val="left"/>
      <w:rPr>
        <w:position w:val="0"/>
        <w:rtl w:val="0"/>
        <w:lang w:val="en-US"/>
      </w:rPr>
    </w:lvl>
    <w:lvl w:ilvl="8">
      <w:start w:val="1"/>
      <w:numFmt w:val="bullet"/>
      <w:lvlText w:val="▪"/>
      <w:lvlJc w:val="left"/>
      <w:rPr>
        <w:position w:val="0"/>
        <w:rtl w:val="0"/>
        <w:lang w:val="en-US"/>
      </w:rPr>
    </w:lvl>
  </w:abstractNum>
  <w:abstractNum w:abstractNumId="1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643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AAD18BE"/>
    <w:multiLevelType w:val="hybridMultilevel"/>
    <w:tmpl w:val="773A6402"/>
    <w:lvl w:ilvl="0" w:tplc="0402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3F4F91"/>
    <w:multiLevelType w:val="hybridMultilevel"/>
    <w:tmpl w:val="88CEE30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AB6849"/>
    <w:multiLevelType w:val="hybridMultilevel"/>
    <w:tmpl w:val="0846BC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809F0"/>
    <w:multiLevelType w:val="hybridMultilevel"/>
    <w:tmpl w:val="580E820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932212D"/>
    <w:multiLevelType w:val="hybridMultilevel"/>
    <w:tmpl w:val="D77E7B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293350"/>
    <w:multiLevelType w:val="hybridMultilevel"/>
    <w:tmpl w:val="F418C90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A43075"/>
    <w:multiLevelType w:val="hybridMultilevel"/>
    <w:tmpl w:val="484AC9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36A6CDB"/>
    <w:multiLevelType w:val="hybridMultilevel"/>
    <w:tmpl w:val="CF2201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96652A"/>
    <w:multiLevelType w:val="hybridMultilevel"/>
    <w:tmpl w:val="85FA3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8"/>
  </w:num>
  <w:num w:numId="4">
    <w:abstractNumId w:val="14"/>
  </w:num>
  <w:num w:numId="5">
    <w:abstractNumId w:val="7"/>
  </w:num>
  <w:num w:numId="6">
    <w:abstractNumId w:val="19"/>
  </w:num>
  <w:num w:numId="7">
    <w:abstractNumId w:val="21"/>
  </w:num>
  <w:num w:numId="8">
    <w:abstractNumId w:val="9"/>
  </w:num>
  <w:num w:numId="9">
    <w:abstractNumId w:val="10"/>
  </w:num>
  <w:num w:numId="10">
    <w:abstractNumId w:val="6"/>
  </w:num>
  <w:num w:numId="11">
    <w:abstractNumId w:val="5"/>
  </w:num>
  <w:num w:numId="12">
    <w:abstractNumId w:val="16"/>
  </w:num>
  <w:num w:numId="13">
    <w:abstractNumId w:val="22"/>
  </w:num>
  <w:num w:numId="14">
    <w:abstractNumId w:val="18"/>
  </w:num>
  <w:num w:numId="15">
    <w:abstractNumId w:val="15"/>
  </w:num>
  <w:num w:numId="16">
    <w:abstractNumId w:val="1"/>
  </w:num>
  <w:num w:numId="17">
    <w:abstractNumId w:val="17"/>
  </w:num>
  <w:num w:numId="18">
    <w:abstractNumId w:val="13"/>
  </w:num>
  <w:num w:numId="19">
    <w:abstractNumId w:val="13"/>
    <w:lvlOverride w:ilvl="0">
      <w:startOverride w:val="3"/>
    </w:lvlOverride>
  </w:num>
  <w:num w:numId="20">
    <w:abstractNumId w:val="11"/>
  </w:num>
  <w:num w:numId="21">
    <w:abstractNumId w:val="0"/>
  </w:num>
  <w:num w:numId="22">
    <w:abstractNumId w:val="4"/>
  </w:num>
  <w:num w:numId="23">
    <w:abstractNumId w:val="20"/>
  </w:num>
  <w:num w:numId="24">
    <w:abstractNumId w:val="2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attachedTemplate r:id="rId1"/>
  <w:linkStyles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U0MzEwMzM2AmJjMyUdpeDU4uLM/DyQAuNaAEqxJvUsAAAA"/>
  </w:docVars>
  <w:rsids>
    <w:rsidRoot w:val="00AB2EE5"/>
    <w:rsid w:val="0000667C"/>
    <w:rsid w:val="00016024"/>
    <w:rsid w:val="00024E3B"/>
    <w:rsid w:val="00053037"/>
    <w:rsid w:val="00053139"/>
    <w:rsid w:val="00053EF9"/>
    <w:rsid w:val="00077DB4"/>
    <w:rsid w:val="00083635"/>
    <w:rsid w:val="00085835"/>
    <w:rsid w:val="00091C29"/>
    <w:rsid w:val="000A240C"/>
    <w:rsid w:val="000A7557"/>
    <w:rsid w:val="000C48A8"/>
    <w:rsid w:val="001174C3"/>
    <w:rsid w:val="001409F3"/>
    <w:rsid w:val="00143B1A"/>
    <w:rsid w:val="00144BDB"/>
    <w:rsid w:val="00187BB0"/>
    <w:rsid w:val="00196F46"/>
    <w:rsid w:val="00197B5A"/>
    <w:rsid w:val="001D3CE2"/>
    <w:rsid w:val="001D7E5C"/>
    <w:rsid w:val="0021563E"/>
    <w:rsid w:val="00224BC4"/>
    <w:rsid w:val="0025510C"/>
    <w:rsid w:val="002621FA"/>
    <w:rsid w:val="00264FF8"/>
    <w:rsid w:val="00284CFD"/>
    <w:rsid w:val="00287B05"/>
    <w:rsid w:val="00293123"/>
    <w:rsid w:val="00293242"/>
    <w:rsid w:val="002B493E"/>
    <w:rsid w:val="00312D01"/>
    <w:rsid w:val="00334217"/>
    <w:rsid w:val="003404ED"/>
    <w:rsid w:val="00344D13"/>
    <w:rsid w:val="0035331C"/>
    <w:rsid w:val="0038308C"/>
    <w:rsid w:val="00384366"/>
    <w:rsid w:val="00392CAA"/>
    <w:rsid w:val="003A1361"/>
    <w:rsid w:val="003A3B78"/>
    <w:rsid w:val="003B1324"/>
    <w:rsid w:val="003D3DBD"/>
    <w:rsid w:val="003D615F"/>
    <w:rsid w:val="003D63AF"/>
    <w:rsid w:val="003E58F2"/>
    <w:rsid w:val="003F6F66"/>
    <w:rsid w:val="00410BB4"/>
    <w:rsid w:val="00416246"/>
    <w:rsid w:val="0044491A"/>
    <w:rsid w:val="00446953"/>
    <w:rsid w:val="00453752"/>
    <w:rsid w:val="0047574F"/>
    <w:rsid w:val="004913C4"/>
    <w:rsid w:val="004957D7"/>
    <w:rsid w:val="004A4F3F"/>
    <w:rsid w:val="004A5100"/>
    <w:rsid w:val="004B1678"/>
    <w:rsid w:val="004C5D9F"/>
    <w:rsid w:val="00524B91"/>
    <w:rsid w:val="00595B3F"/>
    <w:rsid w:val="005A1D8B"/>
    <w:rsid w:val="005B0150"/>
    <w:rsid w:val="005B158E"/>
    <w:rsid w:val="005C1EA5"/>
    <w:rsid w:val="005F76C6"/>
    <w:rsid w:val="00606DB0"/>
    <w:rsid w:val="00613840"/>
    <w:rsid w:val="00614DA6"/>
    <w:rsid w:val="00653357"/>
    <w:rsid w:val="006730CE"/>
    <w:rsid w:val="00675738"/>
    <w:rsid w:val="00675EF9"/>
    <w:rsid w:val="00675F33"/>
    <w:rsid w:val="00677A4E"/>
    <w:rsid w:val="006811FD"/>
    <w:rsid w:val="00684A36"/>
    <w:rsid w:val="00685D29"/>
    <w:rsid w:val="006915E1"/>
    <w:rsid w:val="006B5F7E"/>
    <w:rsid w:val="006F4665"/>
    <w:rsid w:val="00705C9A"/>
    <w:rsid w:val="00711019"/>
    <w:rsid w:val="00724A65"/>
    <w:rsid w:val="00731FCA"/>
    <w:rsid w:val="00776591"/>
    <w:rsid w:val="00782056"/>
    <w:rsid w:val="00796752"/>
    <w:rsid w:val="007B2578"/>
    <w:rsid w:val="007F3DD9"/>
    <w:rsid w:val="007F5997"/>
    <w:rsid w:val="0080706F"/>
    <w:rsid w:val="00841C38"/>
    <w:rsid w:val="00842D3B"/>
    <w:rsid w:val="008A50E1"/>
    <w:rsid w:val="008B5172"/>
    <w:rsid w:val="00920FF2"/>
    <w:rsid w:val="009660D0"/>
    <w:rsid w:val="009661E9"/>
    <w:rsid w:val="009B6210"/>
    <w:rsid w:val="009C0FDD"/>
    <w:rsid w:val="009C6AB8"/>
    <w:rsid w:val="009D2235"/>
    <w:rsid w:val="009F2BEF"/>
    <w:rsid w:val="00A118E6"/>
    <w:rsid w:val="00A318DE"/>
    <w:rsid w:val="00A31EBE"/>
    <w:rsid w:val="00A45292"/>
    <w:rsid w:val="00A55414"/>
    <w:rsid w:val="00A739A4"/>
    <w:rsid w:val="00A944C0"/>
    <w:rsid w:val="00AA1023"/>
    <w:rsid w:val="00AB2EE5"/>
    <w:rsid w:val="00AF3D57"/>
    <w:rsid w:val="00AF7A12"/>
    <w:rsid w:val="00B0289D"/>
    <w:rsid w:val="00B259AF"/>
    <w:rsid w:val="00B26EB7"/>
    <w:rsid w:val="00B40C20"/>
    <w:rsid w:val="00B602A2"/>
    <w:rsid w:val="00B631F3"/>
    <w:rsid w:val="00B92C64"/>
    <w:rsid w:val="00B97E1D"/>
    <w:rsid w:val="00BD7391"/>
    <w:rsid w:val="00C03BBE"/>
    <w:rsid w:val="00C124FA"/>
    <w:rsid w:val="00C22DAB"/>
    <w:rsid w:val="00C24601"/>
    <w:rsid w:val="00C44367"/>
    <w:rsid w:val="00C607AA"/>
    <w:rsid w:val="00C6588E"/>
    <w:rsid w:val="00C80768"/>
    <w:rsid w:val="00C95D66"/>
    <w:rsid w:val="00CB12E4"/>
    <w:rsid w:val="00CB71C5"/>
    <w:rsid w:val="00CC4558"/>
    <w:rsid w:val="00D063E5"/>
    <w:rsid w:val="00D21A16"/>
    <w:rsid w:val="00D3001B"/>
    <w:rsid w:val="00D556CC"/>
    <w:rsid w:val="00D617F0"/>
    <w:rsid w:val="00D7081E"/>
    <w:rsid w:val="00D9252A"/>
    <w:rsid w:val="00D96AB5"/>
    <w:rsid w:val="00D97D46"/>
    <w:rsid w:val="00DF36C0"/>
    <w:rsid w:val="00E01470"/>
    <w:rsid w:val="00E430EA"/>
    <w:rsid w:val="00E801CD"/>
    <w:rsid w:val="00E80E09"/>
    <w:rsid w:val="00EB4A92"/>
    <w:rsid w:val="00EC7593"/>
    <w:rsid w:val="00ED24BB"/>
    <w:rsid w:val="00F05310"/>
    <w:rsid w:val="00F277A8"/>
    <w:rsid w:val="00F4000B"/>
    <w:rsid w:val="00F63BD3"/>
    <w:rsid w:val="00F66F3E"/>
    <w:rsid w:val="00FA257D"/>
    <w:rsid w:val="00FC2EC8"/>
    <w:rsid w:val="00FE0EE1"/>
    <w:rsid w:val="00FE3AF7"/>
    <w:rsid w:val="00FF7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A11D8"/>
  <w15:docId w15:val="{8A191B3A-C3CF-435E-BE87-561BD4E26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74C3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4C3"/>
    <w:pPr>
      <w:keepNext/>
      <w:keepLines/>
      <w:spacing w:before="120" w:after="60"/>
      <w:outlineLvl w:val="0"/>
    </w:pPr>
    <w:rPr>
      <w:rFonts w:eastAsia="Times New Roma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174C3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="Times New Roman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74C3"/>
    <w:pPr>
      <w:keepNext/>
      <w:keepLines/>
      <w:spacing w:before="120" w:after="80"/>
      <w:outlineLvl w:val="2"/>
    </w:pPr>
    <w:rPr>
      <w:rFonts w:eastAsia="Times New Roma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24BC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224BC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BC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BC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BC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B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next w:val="Normal"/>
    <w:link w:val="CodeChar"/>
    <w:qFormat/>
    <w:rsid w:val="001174C3"/>
    <w:rPr>
      <w:rFonts w:ascii="Consolas" w:hAnsi="Consolas" w:cs="Consolas"/>
      <w:b/>
      <w:noProof/>
    </w:rPr>
  </w:style>
  <w:style w:type="character" w:customStyle="1" w:styleId="CodeChar">
    <w:name w:val="Code Char"/>
    <w:link w:val="Code"/>
    <w:rsid w:val="001174C3"/>
    <w:rPr>
      <w:rFonts w:ascii="Consolas" w:eastAsia="Calibri" w:hAnsi="Consolas" w:cs="Consolas"/>
      <w:b/>
      <w:noProof/>
    </w:rPr>
  </w:style>
  <w:style w:type="paragraph" w:customStyle="1" w:styleId="Index">
    <w:name w:val="Index"/>
    <w:basedOn w:val="Normal"/>
    <w:qFormat/>
    <w:rsid w:val="0047574F"/>
    <w:pPr>
      <w:suppressLineNumbers/>
    </w:pPr>
    <w:rPr>
      <w:rFonts w:cs="FreeSans"/>
    </w:rPr>
  </w:style>
  <w:style w:type="character" w:customStyle="1" w:styleId="Heading1Char">
    <w:name w:val="Heading 1 Char"/>
    <w:link w:val="Heading1"/>
    <w:uiPriority w:val="9"/>
    <w:rsid w:val="001174C3"/>
    <w:rPr>
      <w:rFonts w:ascii="Calibri" w:eastAsia="Times New Roman" w:hAnsi="Calibri" w:cs="Times New Roman"/>
      <w:b/>
      <w:color w:val="642D08"/>
      <w:sz w:val="40"/>
      <w:szCs w:val="32"/>
    </w:rPr>
  </w:style>
  <w:style w:type="character" w:customStyle="1" w:styleId="Heading2Char">
    <w:name w:val="Heading 2 Char"/>
    <w:link w:val="Heading2"/>
    <w:uiPriority w:val="9"/>
    <w:rsid w:val="001174C3"/>
    <w:rPr>
      <w:rFonts w:ascii="Calibri" w:eastAsia="Times New Roman" w:hAnsi="Calibri" w:cs="Times New Roman"/>
      <w:b/>
      <w:color w:val="7C380A"/>
      <w:sz w:val="36"/>
      <w:szCs w:val="36"/>
      <w:lang w:val="en-US"/>
    </w:rPr>
  </w:style>
  <w:style w:type="character" w:customStyle="1" w:styleId="Heading3Char">
    <w:name w:val="Heading 3 Char"/>
    <w:link w:val="Heading3"/>
    <w:uiPriority w:val="9"/>
    <w:qFormat/>
    <w:rsid w:val="001174C3"/>
    <w:rPr>
      <w:rFonts w:ascii="Calibri" w:eastAsia="Times New Roman" w:hAnsi="Calibri" w:cs="Times New Roman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224BC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BC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224BC4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1174C3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qFormat/>
    <w:rsid w:val="001174C3"/>
    <w:rPr>
      <w:rFonts w:ascii="Calibri" w:eastAsia="Calibri" w:hAnsi="Calibri" w:cs="Times New Roma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B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B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BC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B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4BC4"/>
    <w:pPr>
      <w:spacing w:before="240"/>
      <w:outlineLvl w:val="9"/>
    </w:pPr>
    <w:rPr>
      <w:b w:val="0"/>
      <w:bCs/>
      <w:color w:val="365F91" w:themeColor="accent1" w:themeShade="BF"/>
      <w:sz w:val="32"/>
    </w:rPr>
  </w:style>
  <w:style w:type="paragraph" w:styleId="Header">
    <w:name w:val="header"/>
    <w:basedOn w:val="Normal"/>
    <w:link w:val="Head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174C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1174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174C3"/>
    <w:rPr>
      <w:rFonts w:ascii="Calibri" w:eastAsia="Calibri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24BC4"/>
    <w:pPr>
      <w:pBdr>
        <w:bottom w:val="single" w:sz="24" w:space="4" w:color="C0504D" w:themeColor="accent2"/>
      </w:pBdr>
      <w:spacing w:before="200" w:after="300" w:line="240" w:lineRule="auto"/>
      <w:contextualSpacing/>
    </w:pPr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4BC4"/>
    <w:rPr>
      <w:rFonts w:asciiTheme="majorHAnsi" w:eastAsiaTheme="majorEastAsia" w:hAnsiTheme="majorHAnsi" w:cstheme="majorBidi"/>
      <w:color w:val="C0504D" w:themeColor="accent2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4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1174C3"/>
    <w:rPr>
      <w:rFonts w:ascii="Segoe UI" w:eastAsia="Calibri" w:hAnsi="Segoe UI" w:cs="Segoe UI"/>
      <w:sz w:val="18"/>
      <w:szCs w:val="18"/>
    </w:rPr>
  </w:style>
  <w:style w:type="paragraph" w:styleId="Quote">
    <w:name w:val="Quote"/>
    <w:aliases w:val="Block"/>
    <w:basedOn w:val="Normal"/>
    <w:next w:val="Normal"/>
    <w:link w:val="QuoteChar"/>
    <w:uiPriority w:val="29"/>
    <w:qFormat/>
    <w:rsid w:val="00224BC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227"/>
      </w:tabs>
      <w:ind w:left="113" w:right="113"/>
    </w:pPr>
    <w:rPr>
      <w:iCs/>
      <w:color w:val="000000" w:themeColor="text1"/>
    </w:rPr>
  </w:style>
  <w:style w:type="character" w:customStyle="1" w:styleId="QuoteChar">
    <w:name w:val="Quote Char"/>
    <w:aliases w:val="Block Char"/>
    <w:basedOn w:val="DefaultParagraphFont"/>
    <w:link w:val="Quote"/>
    <w:uiPriority w:val="29"/>
    <w:rsid w:val="00224BC4"/>
    <w:rPr>
      <w:iCs/>
      <w:color w:val="000000" w:themeColor="text1"/>
      <w:shd w:val="clear" w:color="auto" w:fill="D9D9D9" w:themeFill="background1" w:themeFillShade="D9"/>
    </w:rPr>
  </w:style>
  <w:style w:type="paragraph" w:customStyle="1" w:styleId="SoftUni">
    <w:name w:val="SoftUni"/>
    <w:basedOn w:val="Title"/>
    <w:autoRedefine/>
    <w:qFormat/>
    <w:rsid w:val="00224BC4"/>
    <w:rPr>
      <w:lang w:val="en-US"/>
    </w:rPr>
  </w:style>
  <w:style w:type="character" w:styleId="Hyperlink">
    <w:name w:val="Hyperlink"/>
    <w:uiPriority w:val="99"/>
    <w:unhideWhenUsed/>
    <w:rsid w:val="001174C3"/>
    <w:rPr>
      <w:color w:val="0563C1"/>
      <w:u w:val="single"/>
    </w:rPr>
  </w:style>
  <w:style w:type="table" w:styleId="TableGrid">
    <w:name w:val="Table Grid"/>
    <w:basedOn w:val="TableNormal"/>
    <w:uiPriority w:val="59"/>
    <w:rsid w:val="001174C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174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uiPriority w:val="99"/>
    <w:rsid w:val="001174C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ps">
    <w:name w:val="hps"/>
    <w:basedOn w:val="DefaultParagraphFont"/>
    <w:rsid w:val="001174C3"/>
  </w:style>
  <w:style w:type="character" w:customStyle="1" w:styleId="shorttext">
    <w:name w:val="short_text"/>
    <w:basedOn w:val="DefaultParagraphFont"/>
    <w:rsid w:val="001174C3"/>
  </w:style>
  <w:style w:type="character" w:styleId="FollowedHyperlink">
    <w:name w:val="FollowedHyperlink"/>
    <w:uiPriority w:val="99"/>
    <w:semiHidden/>
    <w:unhideWhenUsed/>
    <w:rsid w:val="001174C3"/>
    <w:rPr>
      <w:color w:val="954F72"/>
      <w:u w:val="single"/>
    </w:rPr>
  </w:style>
  <w:style w:type="paragraph" w:customStyle="1" w:styleId="Body">
    <w:name w:val="Body"/>
    <w:rsid w:val="001174C3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1174C3"/>
    <w:pPr>
      <w:numPr>
        <w:numId w:val="2"/>
      </w:numPr>
    </w:pPr>
  </w:style>
  <w:style w:type="numbering" w:customStyle="1" w:styleId="List1">
    <w:name w:val="List 1"/>
    <w:basedOn w:val="NoList"/>
    <w:rsid w:val="001174C3"/>
    <w:pPr>
      <w:numPr>
        <w:numId w:val="3"/>
      </w:numPr>
    </w:pPr>
  </w:style>
  <w:style w:type="character" w:customStyle="1" w:styleId="apple-converted-space">
    <w:name w:val="apple-converted-space"/>
    <w:basedOn w:val="DefaultParagraphFont"/>
    <w:rsid w:val="001174C3"/>
  </w:style>
  <w:style w:type="character" w:styleId="HTMLCode">
    <w:name w:val="HTML Code"/>
    <w:uiPriority w:val="99"/>
    <w:semiHidden/>
    <w:unhideWhenUsed/>
    <w:rsid w:val="001174C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174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Emphasis">
    <w:name w:val="Emphasis"/>
    <w:uiPriority w:val="20"/>
    <w:qFormat/>
    <w:rsid w:val="001174C3"/>
    <w:rPr>
      <w:i/>
      <w:iCs/>
    </w:rPr>
  </w:style>
  <w:style w:type="character" w:customStyle="1" w:styleId="InternetLink">
    <w:name w:val="Internet Link"/>
    <w:uiPriority w:val="99"/>
    <w:unhideWhenUsed/>
    <w:rsid w:val="001174C3"/>
    <w:rPr>
      <w:rFonts w:cs="Times New Roman"/>
      <w:color w:val="0563C1"/>
      <w:u w:val="single"/>
    </w:rPr>
  </w:style>
  <w:style w:type="paragraph" w:customStyle="1" w:styleId="Default">
    <w:name w:val="Default"/>
    <w:qFormat/>
    <w:rsid w:val="001174C3"/>
    <w:pPr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D9252A"/>
    <w:rPr>
      <w:color w:val="605E5C"/>
      <w:shd w:val="clear" w:color="auto" w:fill="E1DFDD"/>
    </w:rPr>
  </w:style>
  <w:style w:type="character" w:customStyle="1" w:styleId="Hyperlink0">
    <w:name w:val="Hyperlink.0"/>
    <w:basedOn w:val="DefaultParagraphFont"/>
    <w:rsid w:val="00B97E1D"/>
    <w:rPr>
      <w:color w:val="0563C1"/>
      <w:sz w:val="24"/>
      <w:szCs w:val="24"/>
      <w:u w:val="single" w:color="0563C1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97E1D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B02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240/js-front-end-october-2023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Custom%20Office%20Templates\Lecture%20Desig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6" ma:contentTypeDescription="Create a new document." ma:contentTypeScope="" ma:versionID="2fdeaad945b9142b28e8c00e4373cba0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4903272acb6554aca9ed4357a252ea62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B25AF2-4AC9-4817-BF29-B205F95D27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6289E42-EF64-4F04-9032-5B7ABAE19A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B7A0E-4320-4E9C-B57D-97FC1E861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D10F22-C00A-431C-94FE-685282E8F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Lecture Design Template</Template>
  <TotalTime>383</TotalTime>
  <Pages>12</Pages>
  <Words>3269</Words>
  <Characters>18639</Characters>
  <Application>Microsoft Office Word</Application>
  <DocSecurity>0</DocSecurity>
  <Lines>155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Technology Fundamentals - JS Associative Arrays and Maps - More Exercises</vt:lpstr>
      <vt:lpstr>Technology Fundamentals - JS Associative Arrays and Maps - More Exercises</vt:lpstr>
    </vt:vector>
  </TitlesOfParts>
  <Company/>
  <LinksUpToDate>false</LinksUpToDate>
  <CharactersWithSpaces>21865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Associative Arrays and Maps - More Exercises</dc:title>
  <dc:subject/>
  <dc:creator>Tanya</dc:creator>
  <cp:keywords>technology fundamentals, technology, fundamentals, Software University, SoftUni, programming, coding, software development, education, training, course</cp:keywords>
  <dc:description>Technology Fundamentals Course @ SoftUni – https://softuni.bg/courses/technology-fundamentals</dc:description>
  <cp:lastModifiedBy>Дани</cp:lastModifiedBy>
  <cp:revision>62</cp:revision>
  <cp:lastPrinted>2023-05-04T06:12:00Z</cp:lastPrinted>
  <dcterms:created xsi:type="dcterms:W3CDTF">2018-10-16T08:49:00Z</dcterms:created>
  <dcterms:modified xsi:type="dcterms:W3CDTF">2023-09-01T17:42:00Z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